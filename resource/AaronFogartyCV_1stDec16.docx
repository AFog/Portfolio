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AE2684" w14:textId="77777777" w:rsidR="00D113F8" w:rsidRPr="00DA0A70" w:rsidRDefault="00D113F8" w:rsidP="00884D73">
      <w:pPr>
        <w:pStyle w:val="NoSpacing"/>
        <w:spacing w:line="276" w:lineRule="auto"/>
        <w:rPr>
          <w:sz w:val="20"/>
          <w:szCs w:val="20"/>
        </w:rPr>
      </w:pPr>
      <w:bookmarkStart w:id="0" w:name="OLE_LINK1"/>
      <w:bookmarkStart w:id="1" w:name="OLE_LINK2"/>
    </w:p>
    <w:sdt>
      <w:sdtPr>
        <w:rPr>
          <w:rFonts w:asciiTheme="minorHAnsi" w:eastAsiaTheme="minorEastAsia" w:hAnsiTheme="minorHAnsi" w:cstheme="minorBidi"/>
          <w:color w:val="auto"/>
          <w:spacing w:val="0"/>
          <w:kern w:val="0"/>
          <w:sz w:val="20"/>
          <w:szCs w:val="20"/>
        </w:rPr>
        <w:alias w:val="Resume Name"/>
        <w:tag w:val="Resume Name"/>
        <w:id w:val="1257551780"/>
        <w:placeholder>
          <w:docPart w:val="2DD16124031E490EB0B2D1FAA214C41F"/>
        </w:placeholder>
        <w:docPartList>
          <w:docPartGallery w:val="Quick Parts"/>
          <w:docPartCategory w:val=" Resume Name"/>
        </w:docPartList>
      </w:sdtPr>
      <w:sdtEndPr>
        <w:rPr>
          <w:rFonts w:eastAsiaTheme="minorHAnsi"/>
        </w:rPr>
      </w:sdtEndPr>
      <w:sdtContent>
        <w:p w14:paraId="68086DFE" w14:textId="77777777" w:rsidR="00D113F8" w:rsidRPr="00DA0A70" w:rsidRDefault="00E5137E" w:rsidP="00884D73">
          <w:pPr>
            <w:pStyle w:val="Title"/>
            <w:spacing w:line="276" w:lineRule="auto"/>
            <w:jc w:val="center"/>
            <w:rPr>
              <w:sz w:val="20"/>
              <w:szCs w:val="2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sdt>
            <w:sdtPr>
              <w:rPr>
                <w:sz w:val="20"/>
                <w:szCs w:val="20"/>
              </w:rPr>
              <w:alias w:val="Author"/>
              <w:tag w:val=""/>
              <w:id w:val="-1792899604"/>
              <w:placeholder>
                <w:docPart w:val="20F49D4E342F4D8B80851A0B767E0FF9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F06255" w:rsidRPr="00DA0A70">
                <w:rPr>
                  <w:sz w:val="20"/>
                  <w:szCs w:val="20"/>
                  <w:lang w:val="en-IE"/>
                </w:rPr>
                <w:t>Aaron Fogarty</w:t>
              </w:r>
            </w:sdtContent>
          </w:sdt>
        </w:p>
        <w:p w14:paraId="26709386" w14:textId="46B2C921" w:rsidR="001F0642" w:rsidRPr="00DA0A70" w:rsidRDefault="00E5137E" w:rsidP="00884D73">
          <w:pPr>
            <w:spacing w:after="0" w:line="276" w:lineRule="auto"/>
            <w:jc w:val="center"/>
            <w:rPr>
              <w:color w:val="2F5897" w:themeColor="text2"/>
              <w:sz w:val="20"/>
              <w:szCs w:val="20"/>
            </w:rPr>
          </w:pPr>
          <w:sdt>
            <w:sdtPr>
              <w:rPr>
                <w:color w:val="2F5897" w:themeColor="text2"/>
                <w:sz w:val="20"/>
                <w:szCs w:val="20"/>
              </w:rPr>
              <w:alias w:val="E-mail Address"/>
              <w:tag w:val=""/>
              <w:id w:val="492224369"/>
              <w:placeholder>
                <w:docPart w:val="9A59DD90963C44F982802B91CF9CE5DC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r w:rsidR="00F06255" w:rsidRPr="00DA0A70">
                <w:rPr>
                  <w:color w:val="2F5897" w:themeColor="text2"/>
                  <w:sz w:val="20"/>
                  <w:szCs w:val="20"/>
                </w:rPr>
                <w:t>aaron.fogarty@gmail.com</w:t>
              </w:r>
            </w:sdtContent>
          </w:sdt>
          <w:r w:rsidR="000F7097" w:rsidRPr="00DA0A70">
            <w:rPr>
              <w:color w:val="2F5897" w:themeColor="text2"/>
              <w:sz w:val="20"/>
              <w:szCs w:val="20"/>
            </w:rPr>
            <w:t xml:space="preserve"> </w:t>
          </w:r>
          <w:r w:rsidR="000F7097" w:rsidRPr="00DA0A70">
            <w:rPr>
              <w:color w:val="7F7F7F" w:themeColor="text1" w:themeTint="80"/>
              <w:sz w:val="20"/>
              <w:szCs w:val="20"/>
            </w:rPr>
            <w:sym w:font="Symbol" w:char="F0B7"/>
          </w:r>
          <w:r w:rsidR="000F7097" w:rsidRPr="00DA0A70">
            <w:rPr>
              <w:color w:val="2F5897" w:themeColor="text2"/>
              <w:sz w:val="20"/>
              <w:szCs w:val="20"/>
            </w:rPr>
            <w:t xml:space="preserve">  </w:t>
          </w:r>
          <w:sdt>
            <w:sdtPr>
              <w:rPr>
                <w:color w:val="2F5897" w:themeColor="text2"/>
                <w:sz w:val="20"/>
                <w:szCs w:val="20"/>
              </w:rPr>
              <w:alias w:val="Address"/>
              <w:tag w:val=""/>
              <w:id w:val="-1128857918"/>
              <w:placeholder>
                <w:docPart w:val="144F4BC93A5D408B9057B0BF935BCB7B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/>
            </w:sdtPr>
            <w:sdtEndPr/>
            <w:sdtContent>
              <w:r w:rsidR="00F06255" w:rsidRPr="00DA0A70">
                <w:rPr>
                  <w:color w:val="2F5897" w:themeColor="text2"/>
                  <w:sz w:val="20"/>
                  <w:szCs w:val="20"/>
                </w:rPr>
                <w:t>16 Saint Killians Park Clondalkin Dublin 22</w:t>
              </w:r>
              <w:r w:rsidR="007A37BC" w:rsidRPr="00DA0A70">
                <w:rPr>
                  <w:color w:val="2F5897" w:themeColor="text2"/>
                  <w:sz w:val="20"/>
                  <w:szCs w:val="20"/>
                </w:rPr>
                <w:t xml:space="preserve"> </w:t>
              </w:r>
            </w:sdtContent>
          </w:sdt>
          <w:r w:rsidR="000F7097" w:rsidRPr="00DA0A70">
            <w:rPr>
              <w:color w:val="7F7F7F" w:themeColor="text1" w:themeTint="80"/>
              <w:sz w:val="20"/>
              <w:szCs w:val="20"/>
            </w:rPr>
            <w:sym w:font="Symbol" w:char="F0B7"/>
          </w:r>
          <w:r w:rsidR="000F7097" w:rsidRPr="00DA0A70">
            <w:rPr>
              <w:color w:val="2F5897" w:themeColor="text2"/>
              <w:sz w:val="20"/>
              <w:szCs w:val="20"/>
            </w:rPr>
            <w:t xml:space="preserve"> </w:t>
          </w:r>
          <w:sdt>
            <w:sdtPr>
              <w:rPr>
                <w:color w:val="2F5897" w:themeColor="text2"/>
                <w:sz w:val="20"/>
                <w:szCs w:val="20"/>
              </w:rPr>
              <w:alias w:val="Phone"/>
              <w:tag w:val=""/>
              <w:id w:val="-1095318542"/>
              <w:placeholder>
                <w:docPart w:val="29072EB90C224F179A5839222BE43109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:text/>
            </w:sdtPr>
            <w:sdtEndPr/>
            <w:sdtContent>
              <w:r w:rsidR="00F06255" w:rsidRPr="00DA0A70">
                <w:rPr>
                  <w:color w:val="2F5897" w:themeColor="text2"/>
                  <w:sz w:val="20"/>
                  <w:szCs w:val="20"/>
                </w:rPr>
                <w:t>0872544889</w:t>
              </w:r>
              <w:r w:rsidR="008349FF" w:rsidRPr="00DA0A70">
                <w:rPr>
                  <w:color w:val="2F5897" w:themeColor="text2"/>
                  <w:sz w:val="20"/>
                  <w:szCs w:val="20"/>
                </w:rPr>
                <w:t xml:space="preserve"> http://ie.linkedin.com/in/aaronfogarty</w:t>
              </w:r>
            </w:sdtContent>
          </w:sdt>
        </w:p>
      </w:sdtContent>
    </w:sdt>
    <w:p w14:paraId="75C16660" w14:textId="77777777" w:rsidR="00E2758D" w:rsidRPr="00E2758D" w:rsidRDefault="00E2758D" w:rsidP="00E2758D">
      <w:pPr>
        <w:pStyle w:val="SectionHeading"/>
        <w:spacing w:line="276" w:lineRule="auto"/>
        <w:rPr>
          <w:color w:val="2F5897" w:themeColor="text2"/>
          <w:sz w:val="20"/>
          <w:szCs w:val="20"/>
        </w:rPr>
      </w:pPr>
      <w:r w:rsidRPr="00E2758D">
        <w:rPr>
          <w:color w:val="2F5897" w:themeColor="text2"/>
          <w:sz w:val="20"/>
          <w:szCs w:val="20"/>
        </w:rPr>
        <w:t>Summary</w:t>
      </w:r>
    </w:p>
    <w:p w14:paraId="178157FB" w14:textId="53956D74" w:rsidR="00E2758D" w:rsidRPr="006B7F66" w:rsidRDefault="00E2758D" w:rsidP="00E2758D">
      <w:pPr>
        <w:autoSpaceDE w:val="0"/>
        <w:autoSpaceDN w:val="0"/>
        <w:adjustRightInd w:val="0"/>
        <w:spacing w:after="120" w:line="276" w:lineRule="auto"/>
        <w:jc w:val="both"/>
        <w:rPr>
          <w:rFonts w:cs="Arial"/>
          <w:color w:val="000000"/>
          <w:sz w:val="20"/>
          <w:szCs w:val="20"/>
          <w:lang w:val="en-IE"/>
        </w:rPr>
      </w:pPr>
      <w:r w:rsidRPr="00DA0A70">
        <w:rPr>
          <w:rFonts w:cs="Arial"/>
          <w:sz w:val="20"/>
          <w:szCs w:val="20"/>
        </w:rPr>
        <w:t>Deve</w:t>
      </w:r>
      <w:r w:rsidR="00BB37AA">
        <w:rPr>
          <w:rFonts w:cs="Arial"/>
          <w:sz w:val="20"/>
          <w:szCs w:val="20"/>
        </w:rPr>
        <w:t xml:space="preserve">loped numerous programs at home, </w:t>
      </w:r>
      <w:r w:rsidRPr="00DA0A70">
        <w:rPr>
          <w:rFonts w:cs="Arial"/>
          <w:sz w:val="20"/>
          <w:szCs w:val="20"/>
        </w:rPr>
        <w:t>college</w:t>
      </w:r>
      <w:r w:rsidR="00BB37AA">
        <w:rPr>
          <w:rFonts w:cs="Arial"/>
          <w:sz w:val="20"/>
          <w:szCs w:val="20"/>
        </w:rPr>
        <w:t xml:space="preserve"> and during my Internship</w:t>
      </w:r>
      <w:r w:rsidRPr="00DA0A70">
        <w:rPr>
          <w:rFonts w:cs="Arial"/>
          <w:sz w:val="20"/>
          <w:szCs w:val="20"/>
        </w:rPr>
        <w:t xml:space="preserve"> using </w:t>
      </w:r>
      <w:r w:rsidR="000F19FE">
        <w:rPr>
          <w:rFonts w:cs="Arial"/>
          <w:sz w:val="20"/>
          <w:szCs w:val="20"/>
        </w:rPr>
        <w:t>a va</w:t>
      </w:r>
      <w:r w:rsidR="003616D9">
        <w:rPr>
          <w:rFonts w:cs="Arial"/>
          <w:sz w:val="20"/>
          <w:szCs w:val="20"/>
        </w:rPr>
        <w:t>ri</w:t>
      </w:r>
      <w:r w:rsidR="000F19FE">
        <w:rPr>
          <w:rFonts w:cs="Arial"/>
          <w:sz w:val="20"/>
          <w:szCs w:val="20"/>
        </w:rPr>
        <w:t>e</w:t>
      </w:r>
      <w:r w:rsidR="003616D9">
        <w:rPr>
          <w:rFonts w:cs="Arial"/>
          <w:sz w:val="20"/>
          <w:szCs w:val="20"/>
        </w:rPr>
        <w:t>ty</w:t>
      </w:r>
      <w:r w:rsidR="000F19FE">
        <w:rPr>
          <w:rFonts w:cs="Arial"/>
          <w:sz w:val="20"/>
          <w:szCs w:val="20"/>
        </w:rPr>
        <w:t xml:space="preserve"> of</w:t>
      </w:r>
      <w:r w:rsidR="003616D9">
        <w:rPr>
          <w:rFonts w:cs="Arial"/>
          <w:sz w:val="20"/>
          <w:szCs w:val="20"/>
        </w:rPr>
        <w:t xml:space="preserve"> programming languages,</w:t>
      </w:r>
      <w:r>
        <w:rPr>
          <w:rFonts w:cs="Arial"/>
          <w:sz w:val="20"/>
          <w:szCs w:val="20"/>
        </w:rPr>
        <w:t xml:space="preserve"> in particular </w:t>
      </w:r>
      <w:r w:rsidRPr="00DA0A70">
        <w:rPr>
          <w:rFonts w:cs="Arial"/>
          <w:sz w:val="20"/>
          <w:szCs w:val="20"/>
        </w:rPr>
        <w:t xml:space="preserve">Java, also have customer-facing experience </w:t>
      </w:r>
      <w:r>
        <w:rPr>
          <w:rFonts w:cs="Arial"/>
          <w:sz w:val="20"/>
          <w:szCs w:val="20"/>
        </w:rPr>
        <w:t xml:space="preserve">and valuable team-working experience gained in commercial and college settings. </w:t>
      </w:r>
      <w:bookmarkStart w:id="2" w:name="_GoBack"/>
      <w:bookmarkEnd w:id="2"/>
    </w:p>
    <w:p w14:paraId="4B6BC600" w14:textId="4FA23E73" w:rsidR="00C54D59" w:rsidRPr="00DB1445" w:rsidRDefault="00F5515C" w:rsidP="00E2758D">
      <w:pPr>
        <w:pStyle w:val="SectionHeading"/>
        <w:spacing w:before="0" w:after="120" w:line="276" w:lineRule="auto"/>
        <w:rPr>
          <w:color w:val="2F5897" w:themeColor="text2"/>
          <w:sz w:val="20"/>
          <w:szCs w:val="20"/>
        </w:rPr>
      </w:pPr>
      <w:r w:rsidRPr="00D66854">
        <w:rPr>
          <w:color w:val="2F5897" w:themeColor="text2"/>
          <w:sz w:val="20"/>
          <w:szCs w:val="20"/>
        </w:rPr>
        <w:t>IT Skills</w:t>
      </w:r>
    </w:p>
    <w:p w14:paraId="0D2AAAA1" w14:textId="51751F1D" w:rsidR="00E73912" w:rsidRPr="00DA0A70" w:rsidRDefault="00C54D59" w:rsidP="00884D73">
      <w:pPr>
        <w:pStyle w:val="BodyTextIndent"/>
        <w:numPr>
          <w:ilvl w:val="0"/>
          <w:numId w:val="6"/>
        </w:numPr>
        <w:tabs>
          <w:tab w:val="clear" w:pos="1800"/>
          <w:tab w:val="num" w:pos="709"/>
        </w:tabs>
        <w:spacing w:line="276" w:lineRule="auto"/>
        <w:ind w:hanging="1374"/>
        <w:rPr>
          <w:rFonts w:asciiTheme="minorHAnsi" w:hAnsiTheme="minorHAnsi" w:cs="Arial"/>
          <w:color w:val="auto"/>
          <w:sz w:val="20"/>
          <w:szCs w:val="20"/>
          <w:lang w:val="en-GB"/>
        </w:rPr>
      </w:pPr>
      <w:r w:rsidRPr="00DA0A70">
        <w:rPr>
          <w:rFonts w:asciiTheme="minorHAnsi" w:hAnsiTheme="minorHAnsi" w:cs="Arial"/>
          <w:color w:val="auto"/>
          <w:sz w:val="20"/>
          <w:szCs w:val="20"/>
          <w:lang w:val="en-GB"/>
        </w:rPr>
        <w:t xml:space="preserve">Associate </w:t>
      </w:r>
      <w:r w:rsidR="00F5515C" w:rsidRPr="00DA0A70">
        <w:rPr>
          <w:rFonts w:asciiTheme="minorHAnsi" w:hAnsiTheme="minorHAnsi" w:cs="Arial"/>
          <w:color w:val="auto"/>
          <w:sz w:val="20"/>
          <w:szCs w:val="20"/>
          <w:lang w:val="en-GB"/>
        </w:rPr>
        <w:t>Java</w:t>
      </w:r>
      <w:r w:rsidR="00E73912" w:rsidRPr="00DA0A70">
        <w:rPr>
          <w:rFonts w:asciiTheme="minorHAnsi" w:hAnsiTheme="minorHAnsi" w:cs="Arial"/>
          <w:color w:val="auto"/>
          <w:sz w:val="20"/>
          <w:szCs w:val="20"/>
          <w:lang w:val="en-GB"/>
        </w:rPr>
        <w:t xml:space="preserve"> SE 7 Programmer 1</w:t>
      </w:r>
    </w:p>
    <w:p w14:paraId="6149FDE4" w14:textId="77777777" w:rsidR="000E37B7" w:rsidRPr="00DA0A70" w:rsidRDefault="00E73912" w:rsidP="00884D73">
      <w:pPr>
        <w:pStyle w:val="BodyTextIndent"/>
        <w:numPr>
          <w:ilvl w:val="0"/>
          <w:numId w:val="6"/>
        </w:numPr>
        <w:tabs>
          <w:tab w:val="clear" w:pos="1800"/>
          <w:tab w:val="num" w:pos="709"/>
        </w:tabs>
        <w:spacing w:line="276" w:lineRule="auto"/>
        <w:ind w:hanging="1374"/>
        <w:rPr>
          <w:rFonts w:asciiTheme="minorHAnsi" w:hAnsiTheme="minorHAnsi" w:cs="Arial"/>
          <w:color w:val="auto"/>
          <w:sz w:val="20"/>
          <w:szCs w:val="20"/>
          <w:lang w:val="en-GB"/>
        </w:rPr>
      </w:pPr>
      <w:r w:rsidRPr="00DA0A70">
        <w:rPr>
          <w:rFonts w:asciiTheme="minorHAnsi" w:hAnsiTheme="minorHAnsi" w:cs="Arial"/>
          <w:color w:val="auto"/>
          <w:sz w:val="20"/>
          <w:szCs w:val="20"/>
          <w:lang w:val="en-GB"/>
        </w:rPr>
        <w:t>Intermediate C++ programmer</w:t>
      </w:r>
    </w:p>
    <w:p w14:paraId="37BE1594" w14:textId="72FA3FA6" w:rsidR="000E37B7" w:rsidRPr="00DA0A70" w:rsidRDefault="00DB1C3A" w:rsidP="00884D73">
      <w:pPr>
        <w:pStyle w:val="BodyTextIndent"/>
        <w:numPr>
          <w:ilvl w:val="0"/>
          <w:numId w:val="6"/>
        </w:numPr>
        <w:tabs>
          <w:tab w:val="clear" w:pos="1800"/>
          <w:tab w:val="num" w:pos="709"/>
        </w:tabs>
        <w:spacing w:line="276" w:lineRule="auto"/>
        <w:ind w:hanging="1374"/>
        <w:rPr>
          <w:rFonts w:asciiTheme="minorHAnsi" w:hAnsiTheme="minorHAnsi" w:cs="Arial"/>
          <w:color w:val="auto"/>
          <w:sz w:val="20"/>
          <w:szCs w:val="20"/>
          <w:lang w:val="en-GB"/>
        </w:rPr>
      </w:pPr>
      <w:r>
        <w:rPr>
          <w:rFonts w:asciiTheme="minorHAnsi" w:hAnsiTheme="minorHAnsi"/>
          <w:color w:val="auto"/>
          <w:sz w:val="20"/>
          <w:szCs w:val="20"/>
        </w:rPr>
        <w:t>Create</w:t>
      </w:r>
      <w:r w:rsidR="00DA0A70">
        <w:rPr>
          <w:rFonts w:asciiTheme="minorHAnsi" w:hAnsiTheme="minorHAnsi"/>
          <w:color w:val="auto"/>
          <w:sz w:val="20"/>
          <w:szCs w:val="20"/>
        </w:rPr>
        <w:t xml:space="preserve"> SQL</w:t>
      </w:r>
      <w:r w:rsidR="000E37B7" w:rsidRPr="00DA0A70">
        <w:rPr>
          <w:rFonts w:asciiTheme="minorHAnsi" w:hAnsiTheme="minorHAnsi"/>
          <w:color w:val="auto"/>
          <w:sz w:val="20"/>
          <w:szCs w:val="20"/>
        </w:rPr>
        <w:t xml:space="preserve"> queries, p</w:t>
      </w:r>
      <w:r w:rsidR="006C41B3">
        <w:rPr>
          <w:rFonts w:asciiTheme="minorHAnsi" w:hAnsiTheme="minorHAnsi"/>
          <w:color w:val="auto"/>
          <w:sz w:val="20"/>
          <w:szCs w:val="20"/>
        </w:rPr>
        <w:t>rocedures and functions for an O</w:t>
      </w:r>
      <w:r w:rsidR="000E37B7" w:rsidRPr="00DA0A70">
        <w:rPr>
          <w:rFonts w:asciiTheme="minorHAnsi" w:hAnsiTheme="minorHAnsi"/>
          <w:color w:val="auto"/>
          <w:sz w:val="20"/>
          <w:szCs w:val="20"/>
        </w:rPr>
        <w:t>racle Database.</w:t>
      </w:r>
    </w:p>
    <w:p w14:paraId="2389CFF2" w14:textId="349C4E4D" w:rsidR="00F5515C" w:rsidRPr="00DA0A70" w:rsidRDefault="00DB1C3A" w:rsidP="00884D73">
      <w:pPr>
        <w:pStyle w:val="BodyTextIndent"/>
        <w:numPr>
          <w:ilvl w:val="0"/>
          <w:numId w:val="6"/>
        </w:numPr>
        <w:tabs>
          <w:tab w:val="clear" w:pos="1800"/>
          <w:tab w:val="num" w:pos="709"/>
        </w:tabs>
        <w:spacing w:line="276" w:lineRule="auto"/>
        <w:ind w:hanging="1374"/>
        <w:rPr>
          <w:rFonts w:asciiTheme="minorHAnsi" w:hAnsiTheme="minorHAnsi" w:cs="Arial"/>
          <w:b/>
          <w:color w:val="auto"/>
          <w:sz w:val="20"/>
          <w:szCs w:val="20"/>
          <w:lang w:val="en-GB"/>
        </w:rPr>
      </w:pPr>
      <w:r>
        <w:rPr>
          <w:rFonts w:asciiTheme="minorHAnsi" w:hAnsiTheme="minorHAnsi" w:cs="Arial"/>
          <w:color w:val="auto"/>
          <w:sz w:val="20"/>
          <w:szCs w:val="20"/>
          <w:lang w:val="en-GB"/>
        </w:rPr>
        <w:t>D</w:t>
      </w:r>
      <w:r w:rsidR="00F5515C" w:rsidRPr="00DA0A70">
        <w:rPr>
          <w:rFonts w:asciiTheme="minorHAnsi" w:hAnsiTheme="minorHAnsi" w:cs="Arial"/>
          <w:color w:val="auto"/>
          <w:sz w:val="20"/>
          <w:szCs w:val="20"/>
          <w:lang w:val="en-GB"/>
        </w:rPr>
        <w:t>esign and create database schemas</w:t>
      </w:r>
    </w:p>
    <w:p w14:paraId="78FB4762" w14:textId="6B33C560" w:rsidR="00F5515C" w:rsidRPr="00DA0A70" w:rsidRDefault="00F5515C" w:rsidP="00884D73">
      <w:pPr>
        <w:pStyle w:val="BodyTextIndent"/>
        <w:numPr>
          <w:ilvl w:val="0"/>
          <w:numId w:val="6"/>
        </w:numPr>
        <w:tabs>
          <w:tab w:val="clear" w:pos="1800"/>
          <w:tab w:val="num" w:pos="709"/>
        </w:tabs>
        <w:spacing w:line="276" w:lineRule="auto"/>
        <w:ind w:hanging="1374"/>
        <w:rPr>
          <w:rFonts w:asciiTheme="minorHAnsi" w:hAnsiTheme="minorHAnsi" w:cs="Arial"/>
          <w:b/>
          <w:color w:val="auto"/>
          <w:sz w:val="20"/>
          <w:szCs w:val="20"/>
          <w:lang w:val="en-GB"/>
        </w:rPr>
      </w:pPr>
      <w:r w:rsidRPr="00DA0A70">
        <w:rPr>
          <w:rFonts w:asciiTheme="minorHAnsi" w:hAnsiTheme="minorHAnsi" w:cs="Arial"/>
          <w:color w:val="auto"/>
          <w:sz w:val="20"/>
          <w:szCs w:val="20"/>
          <w:lang w:val="en-GB"/>
        </w:rPr>
        <w:t xml:space="preserve">Capable of designing developing websites using </w:t>
      </w:r>
      <w:r w:rsidR="003D31F8" w:rsidRPr="00DA0A70">
        <w:rPr>
          <w:rFonts w:asciiTheme="minorHAnsi" w:hAnsiTheme="minorHAnsi" w:cs="Arial"/>
          <w:color w:val="auto"/>
          <w:sz w:val="20"/>
          <w:szCs w:val="20"/>
          <w:lang w:val="en-GB"/>
        </w:rPr>
        <w:t>Dreamweaver,</w:t>
      </w:r>
      <w:r w:rsidR="00852F73">
        <w:rPr>
          <w:rFonts w:asciiTheme="minorHAnsi" w:hAnsiTheme="minorHAnsi" w:cs="Arial"/>
          <w:color w:val="auto"/>
          <w:sz w:val="20"/>
          <w:szCs w:val="20"/>
          <w:lang w:val="en-GB"/>
        </w:rPr>
        <w:t xml:space="preserve"> JavaScript</w:t>
      </w:r>
      <w:r w:rsidR="000D081B">
        <w:rPr>
          <w:rFonts w:asciiTheme="minorHAnsi" w:hAnsiTheme="minorHAnsi" w:cs="Arial"/>
          <w:color w:val="auto"/>
          <w:sz w:val="20"/>
          <w:szCs w:val="20"/>
          <w:lang w:val="en-GB"/>
        </w:rPr>
        <w:t>,</w:t>
      </w:r>
      <w:r w:rsidRPr="00DA0A70">
        <w:rPr>
          <w:rFonts w:asciiTheme="minorHAnsi" w:hAnsiTheme="minorHAnsi" w:cs="Arial"/>
          <w:color w:val="auto"/>
          <w:sz w:val="20"/>
          <w:szCs w:val="20"/>
          <w:lang w:val="en-GB"/>
        </w:rPr>
        <w:t xml:space="preserve"> CSS and HTML</w:t>
      </w:r>
      <w:r w:rsidR="000D081B">
        <w:rPr>
          <w:rFonts w:asciiTheme="minorHAnsi" w:hAnsiTheme="minorHAnsi" w:cs="Arial"/>
          <w:color w:val="auto"/>
          <w:sz w:val="20"/>
          <w:szCs w:val="20"/>
          <w:lang w:val="en-GB"/>
        </w:rPr>
        <w:t xml:space="preserve"> </w:t>
      </w:r>
    </w:p>
    <w:p w14:paraId="5AEE7DF3" w14:textId="45190B51" w:rsidR="00F5515C" w:rsidRPr="00DA0A70" w:rsidRDefault="00F5515C" w:rsidP="00884D73">
      <w:pPr>
        <w:pStyle w:val="BodyTextIndent"/>
        <w:numPr>
          <w:ilvl w:val="0"/>
          <w:numId w:val="6"/>
        </w:numPr>
        <w:tabs>
          <w:tab w:val="clear" w:pos="1800"/>
          <w:tab w:val="num" w:pos="709"/>
        </w:tabs>
        <w:spacing w:line="276" w:lineRule="auto"/>
        <w:ind w:hanging="1374"/>
        <w:rPr>
          <w:rFonts w:asciiTheme="minorHAnsi" w:hAnsiTheme="minorHAnsi" w:cs="Arial"/>
          <w:color w:val="auto"/>
          <w:sz w:val="20"/>
          <w:szCs w:val="20"/>
          <w:lang w:val="en-GB"/>
        </w:rPr>
      </w:pPr>
      <w:r w:rsidRPr="00DA0A70">
        <w:rPr>
          <w:rFonts w:asciiTheme="minorHAnsi" w:hAnsiTheme="minorHAnsi" w:cs="Arial"/>
          <w:color w:val="auto"/>
          <w:sz w:val="20"/>
          <w:szCs w:val="20"/>
          <w:lang w:val="en-GB"/>
        </w:rPr>
        <w:t xml:space="preserve">Design build and troubleshoot a network using routers and </w:t>
      </w:r>
      <w:r w:rsidR="00C54D59" w:rsidRPr="00DA0A70">
        <w:rPr>
          <w:rFonts w:asciiTheme="minorHAnsi" w:hAnsiTheme="minorHAnsi" w:cs="Arial"/>
          <w:color w:val="auto"/>
          <w:sz w:val="20"/>
          <w:szCs w:val="20"/>
          <w:lang w:val="en-GB"/>
        </w:rPr>
        <w:t>switches</w:t>
      </w:r>
    </w:p>
    <w:p w14:paraId="34F0CE86" w14:textId="07B9ECAE" w:rsidR="00BB37AA" w:rsidRDefault="00DB1C3A" w:rsidP="00884D73">
      <w:pPr>
        <w:pStyle w:val="BodyTextIndent"/>
        <w:numPr>
          <w:ilvl w:val="0"/>
          <w:numId w:val="6"/>
        </w:numPr>
        <w:tabs>
          <w:tab w:val="clear" w:pos="1800"/>
          <w:tab w:val="num" w:pos="709"/>
        </w:tabs>
        <w:spacing w:line="276" w:lineRule="auto"/>
        <w:ind w:hanging="1374"/>
        <w:rPr>
          <w:rFonts w:asciiTheme="minorHAnsi" w:hAnsiTheme="minorHAnsi" w:cs="Arial"/>
          <w:color w:val="auto"/>
          <w:sz w:val="20"/>
          <w:szCs w:val="20"/>
          <w:lang w:val="en-GB"/>
        </w:rPr>
      </w:pPr>
      <w:r>
        <w:rPr>
          <w:rFonts w:asciiTheme="minorHAnsi" w:hAnsiTheme="minorHAnsi" w:cs="Arial"/>
          <w:color w:val="auto"/>
          <w:sz w:val="20"/>
          <w:szCs w:val="20"/>
          <w:lang w:val="en-GB"/>
        </w:rPr>
        <w:t>Design, query</w:t>
      </w:r>
      <w:r w:rsidR="00493A41">
        <w:rPr>
          <w:rFonts w:asciiTheme="minorHAnsi" w:hAnsiTheme="minorHAnsi" w:cs="Arial"/>
          <w:color w:val="auto"/>
          <w:sz w:val="20"/>
          <w:szCs w:val="20"/>
          <w:lang w:val="en-GB"/>
        </w:rPr>
        <w:t xml:space="preserve"> and build</w:t>
      </w:r>
      <w:r>
        <w:rPr>
          <w:rFonts w:asciiTheme="minorHAnsi" w:hAnsiTheme="minorHAnsi" w:cs="Arial"/>
          <w:color w:val="auto"/>
          <w:sz w:val="20"/>
          <w:szCs w:val="20"/>
          <w:lang w:val="en-GB"/>
        </w:rPr>
        <w:t xml:space="preserve"> data analytic</w:t>
      </w:r>
      <w:r w:rsidR="00493A41">
        <w:rPr>
          <w:rFonts w:asciiTheme="minorHAnsi" w:hAnsiTheme="minorHAnsi" w:cs="Arial"/>
          <w:color w:val="auto"/>
          <w:sz w:val="20"/>
          <w:szCs w:val="20"/>
          <w:lang w:val="en-GB"/>
        </w:rPr>
        <w:t xml:space="preserve"> dashboards within Splunk</w:t>
      </w:r>
    </w:p>
    <w:p w14:paraId="1E904B89" w14:textId="166CED7E" w:rsidR="008349FF" w:rsidRPr="00D66854" w:rsidRDefault="000F7097" w:rsidP="00F51773">
      <w:pPr>
        <w:pStyle w:val="SectionHeading"/>
        <w:spacing w:after="120" w:line="276" w:lineRule="auto"/>
        <w:rPr>
          <w:color w:val="2F5897" w:themeColor="text2"/>
          <w:sz w:val="20"/>
          <w:szCs w:val="20"/>
        </w:rPr>
      </w:pPr>
      <w:r w:rsidRPr="00D66854">
        <w:rPr>
          <w:color w:val="2F5897" w:themeColor="text2"/>
          <w:sz w:val="20"/>
          <w:szCs w:val="20"/>
        </w:rPr>
        <w:t>Education</w:t>
      </w:r>
      <w:r w:rsidR="00F06255" w:rsidRPr="00D66854">
        <w:rPr>
          <w:color w:val="2F5897" w:themeColor="text2"/>
          <w:sz w:val="20"/>
          <w:szCs w:val="20"/>
        </w:rPr>
        <w:t xml:space="preserve"> and Training</w:t>
      </w:r>
    </w:p>
    <w:p w14:paraId="5DAB8882" w14:textId="48269165" w:rsidR="00EC1F22" w:rsidRPr="00D66854" w:rsidRDefault="008349FF" w:rsidP="00884D73">
      <w:pPr>
        <w:pStyle w:val="Subsection"/>
        <w:spacing w:line="276" w:lineRule="auto"/>
        <w:rPr>
          <w:color w:val="2F5897" w:themeColor="text2"/>
          <w:sz w:val="20"/>
          <w:szCs w:val="20"/>
        </w:rPr>
      </w:pPr>
      <w:r w:rsidRPr="00D66854">
        <w:rPr>
          <w:color w:val="2F5897" w:themeColor="text2"/>
          <w:sz w:val="20"/>
          <w:szCs w:val="20"/>
        </w:rPr>
        <w:t>B</w:t>
      </w:r>
      <w:r w:rsidR="00EC1F22" w:rsidRPr="00D66854">
        <w:rPr>
          <w:color w:val="2F5897" w:themeColor="text2"/>
          <w:sz w:val="20"/>
          <w:szCs w:val="20"/>
        </w:rPr>
        <w:t>Sc Computing</w:t>
      </w:r>
      <w:r w:rsidR="00DA0A70" w:rsidRPr="00D66854">
        <w:rPr>
          <w:color w:val="2F5897" w:themeColor="text2"/>
          <w:sz w:val="20"/>
          <w:szCs w:val="20"/>
        </w:rPr>
        <w:t xml:space="preserve"> </w:t>
      </w:r>
    </w:p>
    <w:p w14:paraId="22E13742" w14:textId="65F5C07C" w:rsidR="008349FF" w:rsidRDefault="002D021C" w:rsidP="00852F73">
      <w:pPr>
        <w:spacing w:after="120" w:line="240" w:lineRule="auto"/>
        <w:rPr>
          <w:sz w:val="20"/>
          <w:szCs w:val="20"/>
        </w:rPr>
      </w:pPr>
      <w:r>
        <w:rPr>
          <w:b/>
          <w:bCs/>
          <w:i/>
          <w:iCs/>
          <w:color w:val="2F5897" w:themeColor="text2"/>
          <w:sz w:val="20"/>
          <w:szCs w:val="20"/>
        </w:rPr>
        <w:t xml:space="preserve">2013– To date </w:t>
      </w:r>
      <w:r w:rsidR="00EC1F22" w:rsidRPr="00DA0A70">
        <w:rPr>
          <w:sz w:val="20"/>
          <w:szCs w:val="20"/>
        </w:rPr>
        <w:t>I</w:t>
      </w:r>
      <w:r w:rsidR="007B7027" w:rsidRPr="00DA0A70">
        <w:rPr>
          <w:sz w:val="20"/>
          <w:szCs w:val="20"/>
        </w:rPr>
        <w:t>n</w:t>
      </w:r>
      <w:r w:rsidR="00EC1F22" w:rsidRPr="00DA0A70">
        <w:rPr>
          <w:sz w:val="20"/>
          <w:szCs w:val="20"/>
        </w:rPr>
        <w:t xml:space="preserve">stitute of Technology </w:t>
      </w:r>
      <w:proofErr w:type="spellStart"/>
      <w:r w:rsidR="00EC1F22" w:rsidRPr="00DA0A70">
        <w:rPr>
          <w:sz w:val="20"/>
          <w:szCs w:val="20"/>
        </w:rPr>
        <w:t>Tallaght</w:t>
      </w:r>
      <w:proofErr w:type="spellEnd"/>
    </w:p>
    <w:p w14:paraId="147D1AEF" w14:textId="65866582" w:rsidR="00493A41" w:rsidRDefault="00493A41" w:rsidP="00493A41">
      <w:pPr>
        <w:spacing w:after="120" w:line="240" w:lineRule="auto"/>
        <w:ind w:firstLine="720"/>
        <w:rPr>
          <w:b/>
          <w:sz w:val="20"/>
          <w:szCs w:val="20"/>
        </w:rPr>
      </w:pPr>
      <w:r>
        <w:rPr>
          <w:b/>
          <w:sz w:val="20"/>
          <w:szCs w:val="20"/>
        </w:rPr>
        <w:t>3</w:t>
      </w:r>
      <w:r w:rsidR="001F0905" w:rsidRPr="001F0905">
        <w:rPr>
          <w:b/>
          <w:sz w:val="20"/>
          <w:szCs w:val="20"/>
          <w:vertAlign w:val="superscript"/>
        </w:rPr>
        <w:t>r</w:t>
      </w:r>
      <w:r w:rsidRPr="001F0905">
        <w:rPr>
          <w:b/>
          <w:sz w:val="20"/>
          <w:szCs w:val="20"/>
          <w:vertAlign w:val="superscript"/>
        </w:rPr>
        <w:t>d</w:t>
      </w:r>
      <w:r w:rsidR="001F0905">
        <w:rPr>
          <w:b/>
          <w:sz w:val="20"/>
          <w:szCs w:val="20"/>
        </w:rPr>
        <w:t xml:space="preserve"> </w:t>
      </w:r>
      <w:r w:rsidRPr="00405C71">
        <w:rPr>
          <w:b/>
          <w:sz w:val="20"/>
          <w:szCs w:val="20"/>
        </w:rPr>
        <w:t>Year Modules studied,</w:t>
      </w:r>
      <w:r w:rsidRPr="00E2758D">
        <w:rPr>
          <w:sz w:val="20"/>
          <w:szCs w:val="20"/>
        </w:rPr>
        <w:t xml:space="preserve"> </w:t>
      </w:r>
      <w:r w:rsidRPr="00493A41">
        <w:rPr>
          <w:sz w:val="20"/>
          <w:szCs w:val="20"/>
        </w:rPr>
        <w:t xml:space="preserve">Advanced Databases </w:t>
      </w:r>
      <w:r w:rsidRPr="00405C71">
        <w:rPr>
          <w:b/>
          <w:sz w:val="20"/>
          <w:szCs w:val="20"/>
        </w:rPr>
        <w:t>(A)</w:t>
      </w:r>
      <w:r w:rsidRPr="00405C71">
        <w:rPr>
          <w:sz w:val="20"/>
          <w:szCs w:val="20"/>
        </w:rPr>
        <w:t xml:space="preserve">; </w:t>
      </w:r>
      <w:r w:rsidRPr="00493A41">
        <w:rPr>
          <w:sz w:val="20"/>
          <w:szCs w:val="20"/>
        </w:rPr>
        <w:t xml:space="preserve">Web Design &amp; Development 2 </w:t>
      </w:r>
      <w:r w:rsidRPr="00405C71">
        <w:rPr>
          <w:b/>
          <w:sz w:val="20"/>
          <w:szCs w:val="20"/>
        </w:rPr>
        <w:t>(A)</w:t>
      </w:r>
      <w:r w:rsidRPr="00405C71">
        <w:rPr>
          <w:sz w:val="20"/>
          <w:szCs w:val="20"/>
        </w:rPr>
        <w:t xml:space="preserve">; </w:t>
      </w:r>
      <w:r w:rsidRPr="00493A41">
        <w:rPr>
          <w:sz w:val="20"/>
          <w:szCs w:val="20"/>
        </w:rPr>
        <w:t>Algorithms and Data Str</w:t>
      </w:r>
      <w:r>
        <w:rPr>
          <w:sz w:val="20"/>
          <w:szCs w:val="20"/>
        </w:rPr>
        <w:t>uctur</w:t>
      </w:r>
      <w:r w:rsidRPr="00493A41">
        <w:rPr>
          <w:sz w:val="20"/>
          <w:szCs w:val="20"/>
        </w:rPr>
        <w:t xml:space="preserve">es 1 </w:t>
      </w:r>
      <w:r>
        <w:rPr>
          <w:b/>
          <w:sz w:val="20"/>
          <w:szCs w:val="20"/>
        </w:rPr>
        <w:t>(B+</w:t>
      </w:r>
      <w:r w:rsidRPr="00405C71">
        <w:rPr>
          <w:b/>
          <w:sz w:val="20"/>
          <w:szCs w:val="20"/>
        </w:rPr>
        <w:t>)</w:t>
      </w:r>
      <w:r w:rsidRPr="00405C71">
        <w:rPr>
          <w:sz w:val="20"/>
          <w:szCs w:val="20"/>
        </w:rPr>
        <w:t xml:space="preserve">; </w:t>
      </w:r>
      <w:r w:rsidRPr="00493A41">
        <w:rPr>
          <w:sz w:val="20"/>
          <w:szCs w:val="20"/>
        </w:rPr>
        <w:t>Operating Systems</w:t>
      </w:r>
      <w:r w:rsidRPr="00405C71"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(B+</w:t>
      </w:r>
      <w:r w:rsidRPr="00405C71">
        <w:rPr>
          <w:b/>
          <w:sz w:val="20"/>
          <w:szCs w:val="20"/>
        </w:rPr>
        <w:t>)</w:t>
      </w:r>
      <w:r w:rsidRPr="00405C71">
        <w:rPr>
          <w:sz w:val="20"/>
          <w:szCs w:val="20"/>
        </w:rPr>
        <w:t xml:space="preserve">; </w:t>
      </w:r>
      <w:r w:rsidRPr="00493A41">
        <w:rPr>
          <w:sz w:val="20"/>
          <w:szCs w:val="20"/>
        </w:rPr>
        <w:t>Cloud serv</w:t>
      </w:r>
      <w:r w:rsidR="000B314A">
        <w:rPr>
          <w:sz w:val="20"/>
          <w:szCs w:val="20"/>
        </w:rPr>
        <w:t>ice</w:t>
      </w:r>
      <w:r w:rsidRPr="00493A41">
        <w:rPr>
          <w:sz w:val="20"/>
          <w:szCs w:val="20"/>
        </w:rPr>
        <w:t>s and distrib</w:t>
      </w:r>
      <w:r w:rsidR="000B314A">
        <w:rPr>
          <w:sz w:val="20"/>
          <w:szCs w:val="20"/>
        </w:rPr>
        <w:t>uted</w:t>
      </w:r>
      <w:r w:rsidRPr="00493A41">
        <w:rPr>
          <w:sz w:val="20"/>
          <w:szCs w:val="20"/>
        </w:rPr>
        <w:t xml:space="preserve"> comp</w:t>
      </w:r>
      <w:r w:rsidR="000B314A">
        <w:rPr>
          <w:sz w:val="20"/>
          <w:szCs w:val="20"/>
        </w:rPr>
        <w:t>uting</w:t>
      </w:r>
      <w:r w:rsidRPr="00493A41"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(B</w:t>
      </w:r>
      <w:r w:rsidRPr="00405C71">
        <w:rPr>
          <w:b/>
          <w:sz w:val="20"/>
          <w:szCs w:val="20"/>
        </w:rPr>
        <w:t>)</w:t>
      </w:r>
      <w:r w:rsidRPr="00405C71">
        <w:rPr>
          <w:sz w:val="20"/>
          <w:szCs w:val="20"/>
        </w:rPr>
        <w:t xml:space="preserve">; </w:t>
      </w:r>
      <w:r w:rsidR="000B314A" w:rsidRPr="000B314A">
        <w:rPr>
          <w:sz w:val="20"/>
          <w:szCs w:val="20"/>
        </w:rPr>
        <w:t xml:space="preserve">Innovation &amp; Entrepreneurship </w:t>
      </w:r>
      <w:r w:rsidR="000B314A">
        <w:rPr>
          <w:b/>
          <w:sz w:val="20"/>
          <w:szCs w:val="20"/>
        </w:rPr>
        <w:t>(B</w:t>
      </w:r>
      <w:r w:rsidRPr="00405C71">
        <w:rPr>
          <w:b/>
          <w:sz w:val="20"/>
          <w:szCs w:val="20"/>
        </w:rPr>
        <w:t>)</w:t>
      </w:r>
    </w:p>
    <w:p w14:paraId="2764609E" w14:textId="393D63AF" w:rsidR="00493A41" w:rsidRPr="00493A41" w:rsidRDefault="00493A41" w:rsidP="00493A41">
      <w:pPr>
        <w:spacing w:after="120" w:line="276" w:lineRule="auto"/>
        <w:rPr>
          <w:sz w:val="20"/>
          <w:szCs w:val="20"/>
        </w:rPr>
      </w:pPr>
      <w:r w:rsidRPr="003202FA">
        <w:rPr>
          <w:b/>
          <w:sz w:val="20"/>
          <w:szCs w:val="20"/>
        </w:rPr>
        <w:t xml:space="preserve">GPA </w:t>
      </w:r>
      <w:r>
        <w:rPr>
          <w:sz w:val="20"/>
          <w:szCs w:val="20"/>
        </w:rPr>
        <w:t>3.50/4.00 (First Class Honours)</w:t>
      </w:r>
    </w:p>
    <w:p w14:paraId="79C290C4" w14:textId="7D3EFD2F" w:rsidR="00852F73" w:rsidRDefault="00852F73" w:rsidP="00852F73">
      <w:pPr>
        <w:spacing w:after="120" w:line="276" w:lineRule="auto"/>
        <w:rPr>
          <w:b/>
          <w:sz w:val="20"/>
          <w:szCs w:val="20"/>
        </w:rPr>
      </w:pPr>
      <w:r w:rsidRPr="00405C71">
        <w:rPr>
          <w:b/>
          <w:sz w:val="20"/>
          <w:szCs w:val="20"/>
        </w:rPr>
        <w:tab/>
        <w:t>2</w:t>
      </w:r>
      <w:r w:rsidRPr="001F0905">
        <w:rPr>
          <w:b/>
          <w:sz w:val="20"/>
          <w:szCs w:val="20"/>
          <w:vertAlign w:val="superscript"/>
        </w:rPr>
        <w:t>nd</w:t>
      </w:r>
      <w:r w:rsidRPr="00405C71">
        <w:rPr>
          <w:b/>
          <w:sz w:val="20"/>
          <w:szCs w:val="20"/>
        </w:rPr>
        <w:t xml:space="preserve"> Year Modules studied,</w:t>
      </w:r>
      <w:r w:rsidRPr="00E2758D">
        <w:rPr>
          <w:sz w:val="20"/>
          <w:szCs w:val="20"/>
        </w:rPr>
        <w:t xml:space="preserve"> </w:t>
      </w:r>
      <w:r w:rsidRPr="00405C71">
        <w:rPr>
          <w:sz w:val="20"/>
          <w:szCs w:val="20"/>
        </w:rPr>
        <w:t xml:space="preserve">2nd Year Project </w:t>
      </w:r>
      <w:r w:rsidRPr="00405C71">
        <w:rPr>
          <w:b/>
          <w:sz w:val="20"/>
          <w:szCs w:val="20"/>
        </w:rPr>
        <w:t>(A)</w:t>
      </w:r>
      <w:r w:rsidRPr="00405C71">
        <w:rPr>
          <w:sz w:val="20"/>
          <w:szCs w:val="20"/>
        </w:rPr>
        <w:t xml:space="preserve">; </w:t>
      </w:r>
      <w:r>
        <w:rPr>
          <w:sz w:val="20"/>
          <w:szCs w:val="20"/>
        </w:rPr>
        <w:t>S</w:t>
      </w:r>
      <w:r w:rsidRPr="00405C71">
        <w:rPr>
          <w:sz w:val="20"/>
          <w:szCs w:val="20"/>
        </w:rPr>
        <w:t xml:space="preserve">oftware Development 4 </w:t>
      </w:r>
      <w:r w:rsidRPr="00405C71">
        <w:rPr>
          <w:b/>
          <w:sz w:val="20"/>
          <w:szCs w:val="20"/>
        </w:rPr>
        <w:t>(A)</w:t>
      </w:r>
      <w:r w:rsidRPr="00405C71">
        <w:rPr>
          <w:sz w:val="20"/>
          <w:szCs w:val="20"/>
        </w:rPr>
        <w:t xml:space="preserve">; Management Science </w:t>
      </w:r>
      <w:r w:rsidRPr="00405C71">
        <w:rPr>
          <w:b/>
          <w:sz w:val="20"/>
          <w:szCs w:val="20"/>
        </w:rPr>
        <w:t>(A)</w:t>
      </w:r>
      <w:r w:rsidRPr="00405C71">
        <w:rPr>
          <w:sz w:val="20"/>
          <w:szCs w:val="20"/>
        </w:rPr>
        <w:t xml:space="preserve">; Networking 2 </w:t>
      </w:r>
      <w:r w:rsidRPr="00405C71">
        <w:rPr>
          <w:b/>
          <w:sz w:val="20"/>
          <w:szCs w:val="20"/>
        </w:rPr>
        <w:t>(A)</w:t>
      </w:r>
      <w:r w:rsidRPr="00405C71">
        <w:rPr>
          <w:sz w:val="20"/>
          <w:szCs w:val="20"/>
        </w:rPr>
        <w:t xml:space="preserve">; Object Oriented Analysis &amp; Design </w:t>
      </w:r>
      <w:r w:rsidRPr="00405C71">
        <w:rPr>
          <w:b/>
          <w:sz w:val="20"/>
          <w:szCs w:val="20"/>
        </w:rPr>
        <w:t>(A)</w:t>
      </w:r>
      <w:r w:rsidRPr="00405C71">
        <w:rPr>
          <w:sz w:val="20"/>
          <w:szCs w:val="20"/>
        </w:rPr>
        <w:t xml:space="preserve">; Information Security </w:t>
      </w:r>
      <w:r w:rsidRPr="00405C71">
        <w:rPr>
          <w:b/>
          <w:sz w:val="20"/>
          <w:szCs w:val="20"/>
        </w:rPr>
        <w:t>(A)</w:t>
      </w:r>
      <w:r w:rsidRPr="00405C71">
        <w:rPr>
          <w:sz w:val="20"/>
          <w:szCs w:val="20"/>
        </w:rPr>
        <w:t>; Software Quality Assurance &amp; Testing</w:t>
      </w:r>
      <w:r w:rsidRPr="00405C71">
        <w:rPr>
          <w:b/>
          <w:sz w:val="20"/>
          <w:szCs w:val="20"/>
        </w:rPr>
        <w:t xml:space="preserve"> (A)</w:t>
      </w:r>
      <w:r w:rsidRPr="00405C71">
        <w:rPr>
          <w:sz w:val="20"/>
          <w:szCs w:val="20"/>
        </w:rPr>
        <w:t>; Software Development 3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(A</w:t>
      </w:r>
      <w:r w:rsidRPr="00405C71">
        <w:rPr>
          <w:b/>
          <w:sz w:val="20"/>
          <w:szCs w:val="20"/>
        </w:rPr>
        <w:t>)</w:t>
      </w:r>
      <w:r>
        <w:rPr>
          <w:sz w:val="20"/>
          <w:szCs w:val="20"/>
        </w:rPr>
        <w:t xml:space="preserve">; </w:t>
      </w:r>
      <w:r w:rsidRPr="00405C71">
        <w:rPr>
          <w:sz w:val="20"/>
          <w:szCs w:val="20"/>
        </w:rPr>
        <w:t xml:space="preserve">Database Design &amp; Programming </w:t>
      </w:r>
      <w:r>
        <w:rPr>
          <w:b/>
          <w:sz w:val="20"/>
          <w:szCs w:val="20"/>
        </w:rPr>
        <w:t>(B+</w:t>
      </w:r>
      <w:r w:rsidRPr="00405C71">
        <w:rPr>
          <w:b/>
          <w:sz w:val="20"/>
          <w:szCs w:val="20"/>
        </w:rPr>
        <w:t>)</w:t>
      </w:r>
      <w:r w:rsidR="002C4B54">
        <w:rPr>
          <w:sz w:val="20"/>
          <w:szCs w:val="20"/>
        </w:rPr>
        <w:t xml:space="preserve">; </w:t>
      </w:r>
      <w:r w:rsidRPr="00405C71">
        <w:rPr>
          <w:sz w:val="20"/>
          <w:szCs w:val="20"/>
        </w:rPr>
        <w:t xml:space="preserve">Networking 1 </w:t>
      </w:r>
      <w:r>
        <w:rPr>
          <w:b/>
          <w:sz w:val="20"/>
          <w:szCs w:val="20"/>
        </w:rPr>
        <w:t>(B+</w:t>
      </w:r>
      <w:r w:rsidRPr="00405C71">
        <w:rPr>
          <w:b/>
          <w:sz w:val="20"/>
          <w:szCs w:val="20"/>
        </w:rPr>
        <w:t>)</w:t>
      </w:r>
      <w:r w:rsidRPr="00405C71">
        <w:rPr>
          <w:sz w:val="20"/>
          <w:szCs w:val="20"/>
        </w:rPr>
        <w:t xml:space="preserve">; </w:t>
      </w:r>
      <w:r>
        <w:rPr>
          <w:sz w:val="20"/>
          <w:szCs w:val="20"/>
        </w:rPr>
        <w:t xml:space="preserve">Web </w:t>
      </w:r>
      <w:r w:rsidRPr="00405C71">
        <w:rPr>
          <w:sz w:val="20"/>
          <w:szCs w:val="20"/>
        </w:rPr>
        <w:t xml:space="preserve">Design &amp; Development </w:t>
      </w:r>
      <w:r w:rsidRPr="00405C71">
        <w:rPr>
          <w:b/>
          <w:sz w:val="20"/>
          <w:szCs w:val="20"/>
        </w:rPr>
        <w:t>(B+)</w:t>
      </w:r>
      <w:r w:rsidRPr="004973D5">
        <w:rPr>
          <w:sz w:val="20"/>
          <w:szCs w:val="20"/>
        </w:rPr>
        <w:t xml:space="preserve"> </w:t>
      </w:r>
      <w:r w:rsidRPr="00405C71">
        <w:rPr>
          <w:sz w:val="20"/>
          <w:szCs w:val="20"/>
        </w:rPr>
        <w:t xml:space="preserve">Discrete Mathematics 2 </w:t>
      </w:r>
      <w:r w:rsidRPr="00405C71">
        <w:rPr>
          <w:b/>
          <w:sz w:val="20"/>
          <w:szCs w:val="20"/>
        </w:rPr>
        <w:t>(A)</w:t>
      </w:r>
    </w:p>
    <w:p w14:paraId="0FA06B25" w14:textId="0325F104" w:rsidR="00852F73" w:rsidRPr="00405C71" w:rsidRDefault="00852F73" w:rsidP="00493A41">
      <w:pPr>
        <w:spacing w:after="120" w:line="276" w:lineRule="auto"/>
        <w:rPr>
          <w:sz w:val="20"/>
          <w:szCs w:val="20"/>
        </w:rPr>
      </w:pPr>
      <w:r w:rsidRPr="003202FA">
        <w:rPr>
          <w:b/>
          <w:sz w:val="20"/>
          <w:szCs w:val="20"/>
        </w:rPr>
        <w:t xml:space="preserve">GPA </w:t>
      </w:r>
      <w:r>
        <w:rPr>
          <w:sz w:val="20"/>
          <w:szCs w:val="20"/>
        </w:rPr>
        <w:t>3.88/4.00 (First Class Honours)</w:t>
      </w:r>
    </w:p>
    <w:p w14:paraId="7A599A35" w14:textId="77777777" w:rsidR="00C54D59" w:rsidRPr="00D66854" w:rsidRDefault="00C54D59" w:rsidP="00852F73">
      <w:pPr>
        <w:pStyle w:val="Subsection"/>
        <w:rPr>
          <w:color w:val="2F5897" w:themeColor="text2"/>
          <w:sz w:val="20"/>
          <w:szCs w:val="20"/>
        </w:rPr>
      </w:pPr>
      <w:r w:rsidRPr="00D66854">
        <w:rPr>
          <w:color w:val="2F5897" w:themeColor="text2"/>
          <w:sz w:val="20"/>
          <w:szCs w:val="20"/>
        </w:rPr>
        <w:t>Oracle Certified Associate Java SE 7 Programmer 1</w:t>
      </w:r>
    </w:p>
    <w:p w14:paraId="6DB60137" w14:textId="15000392" w:rsidR="00C54D59" w:rsidRPr="00DA0A70" w:rsidRDefault="00C54D59" w:rsidP="004973D5">
      <w:pPr>
        <w:spacing w:after="0" w:line="276" w:lineRule="auto"/>
        <w:rPr>
          <w:b/>
          <w:bCs/>
          <w:i/>
          <w:iCs/>
          <w:color w:val="6076B4" w:themeColor="accent1"/>
          <w:sz w:val="20"/>
          <w:szCs w:val="20"/>
        </w:rPr>
      </w:pPr>
      <w:r w:rsidRPr="00D66854">
        <w:rPr>
          <w:b/>
          <w:bCs/>
          <w:i/>
          <w:iCs/>
          <w:color w:val="2F5897" w:themeColor="text2"/>
          <w:sz w:val="20"/>
          <w:szCs w:val="20"/>
        </w:rPr>
        <w:t>Completion May 10</w:t>
      </w:r>
      <w:r w:rsidRPr="00D66854">
        <w:rPr>
          <w:b/>
          <w:bCs/>
          <w:i/>
          <w:iCs/>
          <w:color w:val="2F5897" w:themeColor="text2"/>
          <w:sz w:val="20"/>
          <w:szCs w:val="20"/>
          <w:vertAlign w:val="superscript"/>
        </w:rPr>
        <w:t>th</w:t>
      </w:r>
      <w:r w:rsidRPr="00D66854">
        <w:rPr>
          <w:b/>
          <w:bCs/>
          <w:i/>
          <w:iCs/>
          <w:color w:val="2F5897" w:themeColor="text2"/>
          <w:sz w:val="20"/>
          <w:szCs w:val="20"/>
        </w:rPr>
        <w:t xml:space="preserve"> 2012</w:t>
      </w:r>
      <w:r w:rsidRPr="00DA0A70">
        <w:rPr>
          <w:sz w:val="20"/>
          <w:szCs w:val="20"/>
        </w:rPr>
        <w:t xml:space="preserve"> Oracle/ Dara Linn/ Fas</w:t>
      </w:r>
    </w:p>
    <w:p w14:paraId="3FB82FD5" w14:textId="77777777" w:rsidR="0094091A" w:rsidRPr="004973D5" w:rsidRDefault="0094091A" w:rsidP="004973D5">
      <w:pPr>
        <w:pStyle w:val="Subsection"/>
        <w:spacing w:line="276" w:lineRule="auto"/>
        <w:rPr>
          <w:rFonts w:eastAsiaTheme="minorHAnsi" w:cstheme="minorBidi"/>
          <w:b w:val="0"/>
          <w:iCs/>
          <w:sz w:val="20"/>
          <w:szCs w:val="20"/>
        </w:rPr>
      </w:pPr>
    </w:p>
    <w:p w14:paraId="180FD11A" w14:textId="77777777" w:rsidR="00F06255" w:rsidRPr="00D66854" w:rsidRDefault="00E56281" w:rsidP="004973D5">
      <w:pPr>
        <w:pStyle w:val="Subsection"/>
        <w:spacing w:line="276" w:lineRule="auto"/>
        <w:rPr>
          <w:color w:val="2F5897" w:themeColor="text2"/>
          <w:sz w:val="20"/>
          <w:szCs w:val="20"/>
        </w:rPr>
      </w:pPr>
      <w:r w:rsidRPr="00D66854">
        <w:rPr>
          <w:color w:val="2F5897" w:themeColor="text2"/>
          <w:sz w:val="20"/>
          <w:szCs w:val="20"/>
        </w:rPr>
        <w:t>Level 5 BETEC Higher National Diploma Music Technology</w:t>
      </w:r>
    </w:p>
    <w:p w14:paraId="31D59A4E" w14:textId="77777777" w:rsidR="00F06255" w:rsidRPr="00DA0A70" w:rsidRDefault="009218F5" w:rsidP="004973D5">
      <w:pPr>
        <w:spacing w:after="0" w:line="276" w:lineRule="auto"/>
        <w:rPr>
          <w:rStyle w:val="IntenseEmphasis"/>
          <w:sz w:val="20"/>
          <w:szCs w:val="20"/>
        </w:rPr>
      </w:pPr>
      <w:r w:rsidRPr="00D66854">
        <w:rPr>
          <w:b/>
          <w:bCs/>
          <w:i/>
          <w:iCs/>
          <w:color w:val="2F5897" w:themeColor="text2"/>
          <w:sz w:val="20"/>
          <w:szCs w:val="20"/>
        </w:rPr>
        <w:t>2005-</w:t>
      </w:r>
      <w:r w:rsidR="00F06255" w:rsidRPr="00D66854">
        <w:rPr>
          <w:b/>
          <w:bCs/>
          <w:i/>
          <w:iCs/>
          <w:color w:val="2F5897" w:themeColor="text2"/>
          <w:sz w:val="20"/>
          <w:szCs w:val="20"/>
        </w:rPr>
        <w:t>2007</w:t>
      </w:r>
      <w:r w:rsidR="00746684" w:rsidRPr="00DA0A70">
        <w:rPr>
          <w:sz w:val="20"/>
          <w:szCs w:val="20"/>
        </w:rPr>
        <w:t xml:space="preserve"> </w:t>
      </w:r>
      <w:r w:rsidR="00E56281" w:rsidRPr="00DA0A70">
        <w:rPr>
          <w:sz w:val="20"/>
          <w:szCs w:val="20"/>
        </w:rPr>
        <w:t>Ballyfermot College of Further Education</w:t>
      </w:r>
    </w:p>
    <w:p w14:paraId="6A8D5D3A" w14:textId="77777777" w:rsidR="0094091A" w:rsidRPr="00EB6136" w:rsidRDefault="0094091A" w:rsidP="004973D5">
      <w:pPr>
        <w:pStyle w:val="Subsection"/>
        <w:spacing w:line="276" w:lineRule="auto"/>
        <w:rPr>
          <w:rFonts w:eastAsiaTheme="minorHAnsi" w:cstheme="minorBidi"/>
          <w:b w:val="0"/>
          <w:iCs/>
          <w:sz w:val="20"/>
          <w:szCs w:val="20"/>
        </w:rPr>
      </w:pPr>
    </w:p>
    <w:p w14:paraId="4C3E716E" w14:textId="77777777" w:rsidR="00F06255" w:rsidRPr="00D66854" w:rsidRDefault="00E56281" w:rsidP="004973D5">
      <w:pPr>
        <w:pStyle w:val="Subsection"/>
        <w:spacing w:line="276" w:lineRule="auto"/>
        <w:rPr>
          <w:color w:val="2F5897" w:themeColor="text2"/>
          <w:sz w:val="20"/>
          <w:szCs w:val="20"/>
        </w:rPr>
      </w:pPr>
      <w:r w:rsidRPr="00D66854">
        <w:rPr>
          <w:color w:val="2F5897" w:themeColor="text2"/>
          <w:sz w:val="20"/>
          <w:szCs w:val="20"/>
        </w:rPr>
        <w:t xml:space="preserve">FETAC NCVA Music Technology &amp; Performance </w:t>
      </w:r>
    </w:p>
    <w:p w14:paraId="1292705D" w14:textId="77777777" w:rsidR="009218F5" w:rsidRPr="00DA0A70" w:rsidRDefault="009218F5" w:rsidP="004973D5">
      <w:pPr>
        <w:spacing w:after="0" w:line="276" w:lineRule="auto"/>
        <w:rPr>
          <w:rStyle w:val="IntenseEmphasis"/>
          <w:sz w:val="20"/>
          <w:szCs w:val="20"/>
        </w:rPr>
      </w:pPr>
      <w:r w:rsidRPr="00D66854">
        <w:rPr>
          <w:b/>
          <w:bCs/>
          <w:i/>
          <w:iCs/>
          <w:color w:val="2F5897" w:themeColor="text2"/>
          <w:sz w:val="20"/>
          <w:szCs w:val="20"/>
        </w:rPr>
        <w:t>2004-</w:t>
      </w:r>
      <w:r w:rsidR="00AF22E8" w:rsidRPr="00D66854">
        <w:rPr>
          <w:b/>
          <w:bCs/>
          <w:i/>
          <w:iCs/>
          <w:color w:val="2F5897" w:themeColor="text2"/>
          <w:sz w:val="20"/>
          <w:szCs w:val="20"/>
        </w:rPr>
        <w:t>2005</w:t>
      </w:r>
      <w:r w:rsidR="00746684" w:rsidRPr="00DA0A70">
        <w:rPr>
          <w:sz w:val="20"/>
          <w:szCs w:val="20"/>
        </w:rPr>
        <w:t xml:space="preserve"> </w:t>
      </w:r>
      <w:r w:rsidR="00E56281" w:rsidRPr="00DA0A70">
        <w:rPr>
          <w:sz w:val="20"/>
          <w:szCs w:val="20"/>
        </w:rPr>
        <w:t>Kylemore Music Technology College</w:t>
      </w:r>
      <w:r w:rsidR="00AF22E8" w:rsidRPr="00DA0A70">
        <w:rPr>
          <w:sz w:val="20"/>
          <w:szCs w:val="20"/>
        </w:rPr>
        <w:t xml:space="preserve"> </w:t>
      </w:r>
    </w:p>
    <w:p w14:paraId="16ED6CBD" w14:textId="77777777" w:rsidR="0094091A" w:rsidRPr="00EB6136" w:rsidRDefault="0094091A" w:rsidP="004973D5">
      <w:pPr>
        <w:pStyle w:val="Subsection"/>
        <w:spacing w:line="276" w:lineRule="auto"/>
        <w:rPr>
          <w:rFonts w:eastAsiaTheme="minorHAnsi" w:cstheme="minorBidi"/>
          <w:b w:val="0"/>
          <w:iCs/>
          <w:sz w:val="20"/>
          <w:szCs w:val="20"/>
        </w:rPr>
      </w:pPr>
    </w:p>
    <w:p w14:paraId="2D71570B" w14:textId="77777777" w:rsidR="00E56281" w:rsidRPr="00D66854" w:rsidRDefault="00E56281" w:rsidP="004973D5">
      <w:pPr>
        <w:pStyle w:val="Subsection"/>
        <w:spacing w:line="276" w:lineRule="auto"/>
        <w:rPr>
          <w:color w:val="2F5897" w:themeColor="text2"/>
          <w:sz w:val="20"/>
          <w:szCs w:val="20"/>
        </w:rPr>
      </w:pPr>
      <w:r w:rsidRPr="00D66854">
        <w:rPr>
          <w:color w:val="2F5897" w:themeColor="text2"/>
          <w:sz w:val="20"/>
          <w:szCs w:val="20"/>
        </w:rPr>
        <w:t>City &amp; Guilds Sound Engineering Part 1</w:t>
      </w:r>
      <w:r w:rsidR="00363995" w:rsidRPr="00D66854">
        <w:rPr>
          <w:color w:val="2F5897" w:themeColor="text2"/>
          <w:sz w:val="20"/>
          <w:szCs w:val="20"/>
        </w:rPr>
        <w:t xml:space="preserve"> &amp;</w:t>
      </w:r>
      <w:r w:rsidRPr="00D66854">
        <w:rPr>
          <w:color w:val="2F5897" w:themeColor="text2"/>
          <w:sz w:val="20"/>
          <w:szCs w:val="20"/>
        </w:rPr>
        <w:t xml:space="preserve"> Part 2</w:t>
      </w:r>
    </w:p>
    <w:p w14:paraId="7025064D" w14:textId="77777777" w:rsidR="00E56281" w:rsidRPr="00D66854" w:rsidRDefault="00E56281" w:rsidP="004973D5">
      <w:pPr>
        <w:pStyle w:val="Subsection"/>
        <w:spacing w:line="276" w:lineRule="auto"/>
        <w:rPr>
          <w:color w:val="2F5897" w:themeColor="text2"/>
          <w:sz w:val="20"/>
          <w:szCs w:val="20"/>
        </w:rPr>
      </w:pPr>
      <w:r w:rsidRPr="00D66854">
        <w:rPr>
          <w:color w:val="2F5897" w:themeColor="text2"/>
          <w:sz w:val="20"/>
          <w:szCs w:val="20"/>
        </w:rPr>
        <w:t>City &amp; Guilds Advanced Sound Engineering Part 3</w:t>
      </w:r>
    </w:p>
    <w:p w14:paraId="576FB8D9" w14:textId="77777777" w:rsidR="00D113F8" w:rsidRPr="00DA0A70" w:rsidRDefault="009218F5" w:rsidP="004973D5">
      <w:pPr>
        <w:spacing w:after="0" w:line="276" w:lineRule="auto"/>
        <w:rPr>
          <w:sz w:val="20"/>
          <w:szCs w:val="20"/>
        </w:rPr>
      </w:pPr>
      <w:r w:rsidRPr="00D66854">
        <w:rPr>
          <w:b/>
          <w:bCs/>
          <w:i/>
          <w:iCs/>
          <w:color w:val="2F5897" w:themeColor="text2"/>
          <w:sz w:val="20"/>
          <w:szCs w:val="20"/>
        </w:rPr>
        <w:t>2002-2004</w:t>
      </w:r>
      <w:r w:rsidRPr="00DA0A70">
        <w:rPr>
          <w:sz w:val="20"/>
          <w:szCs w:val="20"/>
        </w:rPr>
        <w:t xml:space="preserve"> </w:t>
      </w:r>
      <w:r w:rsidR="00E56281" w:rsidRPr="00DA0A70">
        <w:rPr>
          <w:sz w:val="20"/>
          <w:szCs w:val="20"/>
        </w:rPr>
        <w:t xml:space="preserve">Pulse Recording College </w:t>
      </w:r>
    </w:p>
    <w:p w14:paraId="3A864E22" w14:textId="77777777" w:rsidR="00587C99" w:rsidRPr="00DA0A70" w:rsidRDefault="00587C99" w:rsidP="00884D73">
      <w:pPr>
        <w:pStyle w:val="BodyTextIndent"/>
        <w:spacing w:line="276" w:lineRule="auto"/>
        <w:ind w:left="0"/>
        <w:rPr>
          <w:rFonts w:ascii="Arial" w:hAnsi="Arial"/>
          <w:color w:val="auto"/>
          <w:sz w:val="20"/>
          <w:szCs w:val="20"/>
          <w:lang w:val="en-GB"/>
        </w:rPr>
      </w:pPr>
    </w:p>
    <w:p w14:paraId="05711881" w14:textId="273DFBAF" w:rsidR="00A14914" w:rsidRDefault="00A14914" w:rsidP="00F51773">
      <w:pPr>
        <w:pStyle w:val="SectionHeading"/>
        <w:spacing w:after="120" w:line="276" w:lineRule="auto"/>
        <w:rPr>
          <w:color w:val="2F5897" w:themeColor="text2"/>
          <w:sz w:val="20"/>
          <w:szCs w:val="20"/>
        </w:rPr>
      </w:pPr>
      <w:r w:rsidRPr="00D66854">
        <w:rPr>
          <w:color w:val="2F5897" w:themeColor="text2"/>
          <w:sz w:val="20"/>
          <w:szCs w:val="20"/>
        </w:rPr>
        <w:lastRenderedPageBreak/>
        <w:t>Signifi</w:t>
      </w:r>
      <w:r w:rsidR="0024014F" w:rsidRPr="00D66854">
        <w:rPr>
          <w:color w:val="2F5897" w:themeColor="text2"/>
          <w:sz w:val="20"/>
          <w:szCs w:val="20"/>
        </w:rPr>
        <w:t>cant Projects Undertaken</w:t>
      </w:r>
    </w:p>
    <w:p w14:paraId="6163F083" w14:textId="367C7276" w:rsidR="001F0905" w:rsidRPr="001F0905" w:rsidRDefault="001F0905" w:rsidP="001F0905">
      <w:pPr>
        <w:pStyle w:val="Subsection"/>
        <w:spacing w:line="276" w:lineRule="auto"/>
        <w:rPr>
          <w:color w:val="2F5897" w:themeColor="text2"/>
          <w:sz w:val="20"/>
          <w:szCs w:val="20"/>
        </w:rPr>
      </w:pPr>
      <w:r>
        <w:rPr>
          <w:color w:val="2F5897" w:themeColor="text2"/>
          <w:sz w:val="20"/>
          <w:szCs w:val="20"/>
        </w:rPr>
        <w:t>Splunk-Data-Enricher</w:t>
      </w:r>
      <w:r w:rsidR="00153EB0">
        <w:rPr>
          <w:color w:val="2F5897" w:themeColor="text2"/>
          <w:sz w:val="20"/>
          <w:szCs w:val="20"/>
        </w:rPr>
        <w:t xml:space="preserve"> </w:t>
      </w:r>
      <w:r>
        <w:rPr>
          <w:color w:val="2F5897" w:themeColor="text2"/>
          <w:sz w:val="20"/>
          <w:szCs w:val="20"/>
        </w:rPr>
        <w:t>(SDE)</w:t>
      </w:r>
      <w:r w:rsidRPr="001F0905">
        <w:rPr>
          <w:b w:val="0"/>
          <w:color w:val="2F5897" w:themeColor="text2"/>
          <w:sz w:val="20"/>
          <w:szCs w:val="20"/>
        </w:rPr>
        <w:t xml:space="preserve"> </w:t>
      </w:r>
      <w:r w:rsidRPr="001F0905">
        <w:rPr>
          <w:color w:val="2F5897" w:themeColor="text2"/>
          <w:sz w:val="20"/>
          <w:szCs w:val="20"/>
        </w:rPr>
        <w:t>Internship Project Fidelity Investments</w:t>
      </w:r>
      <w:r w:rsidRPr="001F0905">
        <w:rPr>
          <w:b w:val="0"/>
          <w:color w:val="2F5897" w:themeColor="text2"/>
          <w:sz w:val="20"/>
          <w:szCs w:val="20"/>
        </w:rPr>
        <w:tab/>
      </w:r>
      <w:r w:rsidRPr="001F0905">
        <w:rPr>
          <w:b w:val="0"/>
          <w:color w:val="2F5897" w:themeColor="text2"/>
          <w:sz w:val="20"/>
          <w:szCs w:val="20"/>
        </w:rPr>
        <w:tab/>
      </w:r>
    </w:p>
    <w:p w14:paraId="7C0B3FE3" w14:textId="77777777" w:rsidR="001F0905" w:rsidRDefault="001F0905" w:rsidP="001F0905">
      <w:pPr>
        <w:pStyle w:val="Subsection"/>
        <w:spacing w:line="276" w:lineRule="auto"/>
        <w:rPr>
          <w:b w:val="0"/>
          <w:color w:val="2F5897" w:themeColor="text2"/>
          <w:sz w:val="20"/>
          <w:szCs w:val="20"/>
        </w:rPr>
      </w:pPr>
      <w:r w:rsidRPr="001F0905">
        <w:rPr>
          <w:b w:val="0"/>
          <w:color w:val="2F5897" w:themeColor="text2"/>
          <w:sz w:val="20"/>
          <w:szCs w:val="20"/>
        </w:rPr>
        <w:t xml:space="preserve">https://gitlab.fmr.com/a585166/Splunk-Data-Enricher </w:t>
      </w:r>
    </w:p>
    <w:p w14:paraId="1B39583C" w14:textId="569ED635" w:rsidR="001F0905" w:rsidRPr="001F0905" w:rsidRDefault="001F0905" w:rsidP="001F0905">
      <w:pPr>
        <w:pStyle w:val="Subsection"/>
        <w:spacing w:line="276" w:lineRule="auto"/>
        <w:rPr>
          <w:b w:val="0"/>
          <w:color w:val="2F5897" w:themeColor="text2"/>
          <w:sz w:val="20"/>
          <w:szCs w:val="20"/>
        </w:rPr>
      </w:pPr>
      <w:r w:rsidRPr="001F0905">
        <w:rPr>
          <w:b w:val="0"/>
          <w:color w:val="2F5897" w:themeColor="text2"/>
          <w:sz w:val="20"/>
          <w:szCs w:val="20"/>
        </w:rPr>
        <w:t>https://ribbit.fmr.com/docs/DOC-715079</w:t>
      </w:r>
    </w:p>
    <w:p w14:paraId="339E77BA" w14:textId="5E82A27F" w:rsidR="001F0905" w:rsidRDefault="00047D43" w:rsidP="001F0905">
      <w:pPr>
        <w:rPr>
          <w:rFonts w:cs="Arial"/>
          <w:sz w:val="20"/>
          <w:szCs w:val="20"/>
        </w:rPr>
      </w:pPr>
      <w:r w:rsidRPr="00047D43">
        <w:rPr>
          <w:rFonts w:cs="Arial"/>
          <w:sz w:val="20"/>
          <w:szCs w:val="20"/>
        </w:rPr>
        <w:t>SDE is a tool that helps to add more meaningful information to your events within Splunk. Splunk provides a lookups feature that allows you to reference fields in a csv file. SDE helps you build these csv files by collecting its data from People Central</w:t>
      </w:r>
      <w:r>
        <w:rPr>
          <w:rFonts w:cs="Arial"/>
          <w:sz w:val="20"/>
          <w:szCs w:val="20"/>
        </w:rPr>
        <w:t xml:space="preserve">. </w:t>
      </w:r>
      <w:r w:rsidR="001F0905" w:rsidRPr="001F0905">
        <w:rPr>
          <w:rFonts w:cs="Arial"/>
          <w:sz w:val="20"/>
          <w:szCs w:val="20"/>
        </w:rPr>
        <w:t>SDE was developed as a solution to the removal of the Splunk LDAP add-on. Many of our Dashboards relied on</w:t>
      </w:r>
      <w:r w:rsidR="00860762">
        <w:rPr>
          <w:rFonts w:cs="Arial"/>
          <w:sz w:val="20"/>
          <w:szCs w:val="20"/>
        </w:rPr>
        <w:t xml:space="preserve"> the</w:t>
      </w:r>
      <w:r w:rsidR="001F0905" w:rsidRPr="001F0905">
        <w:rPr>
          <w:rFonts w:cs="Arial"/>
          <w:sz w:val="20"/>
          <w:szCs w:val="20"/>
        </w:rPr>
        <w:t xml:space="preserve"> data provided by the LDAP add-on </w:t>
      </w:r>
      <w:r>
        <w:rPr>
          <w:rFonts w:cs="Arial"/>
          <w:sz w:val="20"/>
          <w:szCs w:val="20"/>
        </w:rPr>
        <w:t>and so a replacement was needed. Because i</w:t>
      </w:r>
      <w:r w:rsidRPr="00047D43">
        <w:rPr>
          <w:rFonts w:cs="Arial"/>
          <w:sz w:val="20"/>
          <w:szCs w:val="20"/>
        </w:rPr>
        <w:t>t can be time consuming compiling all of the required details of every user into a csv file</w:t>
      </w:r>
      <w:r>
        <w:rPr>
          <w:rFonts w:cs="Arial"/>
          <w:sz w:val="20"/>
          <w:szCs w:val="20"/>
        </w:rPr>
        <w:t xml:space="preserve"> the</w:t>
      </w:r>
      <w:r w:rsidRPr="00047D43">
        <w:rPr>
          <w:rFonts w:cs="Arial"/>
          <w:sz w:val="20"/>
          <w:szCs w:val="20"/>
        </w:rPr>
        <w:t xml:space="preserve"> SDE is designed to provide an auto-generated csv file t</w:t>
      </w:r>
      <w:r>
        <w:rPr>
          <w:rFonts w:cs="Arial"/>
          <w:sz w:val="20"/>
          <w:szCs w:val="20"/>
        </w:rPr>
        <w:t xml:space="preserve">o be used as a lookup in Splunk. </w:t>
      </w:r>
      <w:r w:rsidRPr="00047D43">
        <w:rPr>
          <w:rFonts w:cs="Arial"/>
          <w:sz w:val="20"/>
          <w:szCs w:val="20"/>
        </w:rPr>
        <w:t>SDE takes in a list of corp</w:t>
      </w:r>
      <w:r w:rsidR="00153EB0">
        <w:rPr>
          <w:rFonts w:cs="Arial"/>
          <w:sz w:val="20"/>
          <w:szCs w:val="20"/>
        </w:rPr>
        <w:t xml:space="preserve">orate </w:t>
      </w:r>
      <w:r w:rsidRPr="00047D43">
        <w:rPr>
          <w:rFonts w:cs="Arial"/>
          <w:sz w:val="20"/>
          <w:szCs w:val="20"/>
        </w:rPr>
        <w:t>IDs and returns a csv file based on your chosen</w:t>
      </w:r>
      <w:r w:rsidR="00153EB0">
        <w:rPr>
          <w:rFonts w:cs="Arial"/>
          <w:sz w:val="20"/>
          <w:szCs w:val="20"/>
        </w:rPr>
        <w:t xml:space="preserve"> attributes from </w:t>
      </w:r>
      <w:r w:rsidRPr="00047D43">
        <w:rPr>
          <w:rFonts w:cs="Arial"/>
          <w:sz w:val="20"/>
          <w:szCs w:val="20"/>
        </w:rPr>
        <w:t>the</w:t>
      </w:r>
      <w:r>
        <w:rPr>
          <w:rFonts w:cs="Arial"/>
          <w:sz w:val="20"/>
          <w:szCs w:val="20"/>
        </w:rPr>
        <w:t xml:space="preserve"> People Central Data Dictionary</w:t>
      </w:r>
      <w:r w:rsidR="00153EB0">
        <w:rPr>
          <w:rFonts w:cs="Arial"/>
          <w:sz w:val="20"/>
          <w:szCs w:val="20"/>
        </w:rPr>
        <w:t>.</w:t>
      </w:r>
    </w:p>
    <w:p w14:paraId="44CBAB27" w14:textId="77777777" w:rsidR="00153EB0" w:rsidRPr="00DA0A70" w:rsidRDefault="00153EB0" w:rsidP="00153EB0">
      <w:pPr>
        <w:autoSpaceDE w:val="0"/>
        <w:autoSpaceDN w:val="0"/>
        <w:adjustRightInd w:val="0"/>
        <w:spacing w:after="120" w:line="276" w:lineRule="auto"/>
        <w:rPr>
          <w:rFonts w:cs="Arial"/>
          <w:b/>
          <w:sz w:val="20"/>
          <w:szCs w:val="20"/>
        </w:rPr>
      </w:pPr>
      <w:r w:rsidRPr="00DA0A70">
        <w:rPr>
          <w:rFonts w:cs="Arial"/>
          <w:b/>
          <w:sz w:val="20"/>
          <w:szCs w:val="20"/>
        </w:rPr>
        <w:t>Challenges faced:</w:t>
      </w:r>
    </w:p>
    <w:p w14:paraId="182159D8" w14:textId="1CE3FD75" w:rsidR="00B24007" w:rsidRDefault="00153EB0" w:rsidP="003C1F23">
      <w:pPr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rPr>
          <w:rFonts w:cs="Arial"/>
          <w:sz w:val="20"/>
          <w:szCs w:val="20"/>
        </w:rPr>
      </w:pPr>
      <w:r w:rsidRPr="00DA0A70">
        <w:rPr>
          <w:rFonts w:cs="Arial"/>
          <w:sz w:val="20"/>
          <w:szCs w:val="20"/>
        </w:rPr>
        <w:t xml:space="preserve">Working with </w:t>
      </w:r>
      <w:r>
        <w:rPr>
          <w:rFonts w:cs="Arial"/>
          <w:sz w:val="20"/>
          <w:szCs w:val="20"/>
        </w:rPr>
        <w:t>new and</w:t>
      </w:r>
      <w:r w:rsidRPr="00DA0A70">
        <w:rPr>
          <w:rFonts w:cs="Arial"/>
          <w:sz w:val="20"/>
          <w:szCs w:val="20"/>
        </w:rPr>
        <w:t xml:space="preserve"> unfamiliar technology </w:t>
      </w:r>
      <w:r>
        <w:rPr>
          <w:rFonts w:cs="Arial"/>
          <w:sz w:val="20"/>
          <w:szCs w:val="20"/>
        </w:rPr>
        <w:t>REST Endpoints, Splunk SDK</w:t>
      </w:r>
      <w:r w:rsidR="00B24007">
        <w:rPr>
          <w:rFonts w:cs="Arial"/>
          <w:sz w:val="20"/>
          <w:szCs w:val="20"/>
        </w:rPr>
        <w:t>, People Central DQS</w:t>
      </w:r>
    </w:p>
    <w:p w14:paraId="7C2FF109" w14:textId="2B33393C" w:rsidR="003C1F23" w:rsidRPr="003C1F23" w:rsidRDefault="00ED0223" w:rsidP="003C1F23">
      <w:pPr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Learning company specific </w:t>
      </w:r>
      <w:r w:rsidR="003C1F23">
        <w:rPr>
          <w:rFonts w:cs="Arial"/>
          <w:sz w:val="20"/>
          <w:szCs w:val="20"/>
        </w:rPr>
        <w:t xml:space="preserve">security and </w:t>
      </w:r>
      <w:proofErr w:type="spellStart"/>
      <w:r w:rsidR="003C1F23">
        <w:rPr>
          <w:rFonts w:cs="Arial"/>
          <w:sz w:val="20"/>
          <w:szCs w:val="20"/>
        </w:rPr>
        <w:t>authorisation</w:t>
      </w:r>
      <w:proofErr w:type="spellEnd"/>
      <w:r w:rsidR="003C1F23">
        <w:rPr>
          <w:rFonts w:cs="Arial"/>
          <w:sz w:val="20"/>
          <w:szCs w:val="20"/>
        </w:rPr>
        <w:t xml:space="preserve"> constraints </w:t>
      </w:r>
    </w:p>
    <w:p w14:paraId="596031AC" w14:textId="5EE2A9C7" w:rsidR="00153EB0" w:rsidRPr="00DA0A70" w:rsidRDefault="00D82576" w:rsidP="00D82576">
      <w:pPr>
        <w:tabs>
          <w:tab w:val="left" w:pos="4916"/>
        </w:tabs>
        <w:autoSpaceDE w:val="0"/>
        <w:autoSpaceDN w:val="0"/>
        <w:adjustRightInd w:val="0"/>
        <w:spacing w:after="0" w:line="276" w:lineRule="auto"/>
        <w:ind w:left="7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</w:p>
    <w:p w14:paraId="5A5E6A53" w14:textId="77777777" w:rsidR="00153EB0" w:rsidRPr="00DA0A70" w:rsidRDefault="00153EB0" w:rsidP="00153EB0">
      <w:pPr>
        <w:autoSpaceDE w:val="0"/>
        <w:autoSpaceDN w:val="0"/>
        <w:adjustRightInd w:val="0"/>
        <w:spacing w:after="120" w:line="276" w:lineRule="auto"/>
        <w:rPr>
          <w:rFonts w:cs="Arial"/>
          <w:b/>
          <w:sz w:val="20"/>
          <w:szCs w:val="20"/>
        </w:rPr>
      </w:pPr>
      <w:r w:rsidRPr="00DA0A70">
        <w:rPr>
          <w:rFonts w:cs="Arial"/>
          <w:b/>
          <w:sz w:val="20"/>
          <w:szCs w:val="20"/>
        </w:rPr>
        <w:t>Technologies &amp; Tools Used:</w:t>
      </w:r>
    </w:p>
    <w:p w14:paraId="183F05BC" w14:textId="55636E97" w:rsidR="00153EB0" w:rsidRPr="00047D43" w:rsidRDefault="00153EB0" w:rsidP="00153EB0">
      <w:pPr>
        <w:autoSpaceDE w:val="0"/>
        <w:autoSpaceDN w:val="0"/>
        <w:adjustRightInd w:val="0"/>
        <w:spacing w:after="120" w:line="276" w:lineRule="auto"/>
        <w:rPr>
          <w:rFonts w:cs="Arial"/>
          <w:sz w:val="20"/>
          <w:szCs w:val="20"/>
        </w:rPr>
      </w:pPr>
      <w:r w:rsidRPr="00DA0A70">
        <w:rPr>
          <w:rFonts w:cs="Arial"/>
          <w:sz w:val="20"/>
          <w:szCs w:val="20"/>
        </w:rPr>
        <w:t>Java</w:t>
      </w:r>
      <w:r w:rsidR="002D021C">
        <w:rPr>
          <w:rFonts w:cs="Arial"/>
          <w:sz w:val="20"/>
          <w:szCs w:val="20"/>
        </w:rPr>
        <w:t>, Maven</w:t>
      </w:r>
      <w:r w:rsidRPr="00DA0A70">
        <w:rPr>
          <w:rFonts w:cs="Arial"/>
          <w:sz w:val="20"/>
          <w:szCs w:val="20"/>
        </w:rPr>
        <w:t xml:space="preserve">, </w:t>
      </w:r>
      <w:r>
        <w:rPr>
          <w:rFonts w:cs="Arial"/>
          <w:sz w:val="20"/>
          <w:szCs w:val="20"/>
        </w:rPr>
        <w:t>People Central DQS</w:t>
      </w:r>
      <w:r w:rsidRPr="00DA0A70">
        <w:rPr>
          <w:rFonts w:cs="Arial"/>
          <w:sz w:val="20"/>
          <w:szCs w:val="20"/>
        </w:rPr>
        <w:t xml:space="preserve">, </w:t>
      </w:r>
      <w:r>
        <w:rPr>
          <w:rFonts w:cs="Arial"/>
          <w:sz w:val="20"/>
          <w:szCs w:val="20"/>
        </w:rPr>
        <w:t>Splunk SDK</w:t>
      </w:r>
      <w:r w:rsidR="003C1F23">
        <w:rPr>
          <w:rFonts w:cs="Arial"/>
          <w:sz w:val="20"/>
          <w:szCs w:val="20"/>
        </w:rPr>
        <w:t xml:space="preserve">, </w:t>
      </w:r>
      <w:r>
        <w:rPr>
          <w:rFonts w:cs="Arial"/>
          <w:sz w:val="20"/>
          <w:szCs w:val="20"/>
        </w:rPr>
        <w:t>Splunk</w:t>
      </w:r>
      <w:r w:rsidR="003C1F23">
        <w:rPr>
          <w:rFonts w:cs="Arial"/>
          <w:sz w:val="20"/>
          <w:szCs w:val="20"/>
        </w:rPr>
        <w:t>, Jira and Stash</w:t>
      </w:r>
    </w:p>
    <w:p w14:paraId="7D1FE541" w14:textId="77777777" w:rsidR="000550D4" w:rsidRDefault="00A14914" w:rsidP="00884D73">
      <w:pPr>
        <w:pStyle w:val="Subsection"/>
        <w:spacing w:line="276" w:lineRule="auto"/>
        <w:rPr>
          <w:color w:val="2F5897" w:themeColor="text2"/>
          <w:sz w:val="20"/>
          <w:szCs w:val="20"/>
        </w:rPr>
      </w:pPr>
      <w:r w:rsidRPr="00D66854">
        <w:rPr>
          <w:color w:val="2F5897" w:themeColor="text2"/>
          <w:sz w:val="20"/>
          <w:szCs w:val="20"/>
        </w:rPr>
        <w:t>2</w:t>
      </w:r>
      <w:r w:rsidRPr="00D66854">
        <w:rPr>
          <w:color w:val="2F5897" w:themeColor="text2"/>
          <w:sz w:val="20"/>
          <w:szCs w:val="20"/>
          <w:vertAlign w:val="superscript"/>
        </w:rPr>
        <w:t>nd</w:t>
      </w:r>
      <w:r w:rsidR="00210562">
        <w:rPr>
          <w:color w:val="2F5897" w:themeColor="text2"/>
          <w:sz w:val="20"/>
          <w:szCs w:val="20"/>
        </w:rPr>
        <w:t xml:space="preserve"> Year Project</w:t>
      </w:r>
      <w:r w:rsidR="00210562">
        <w:rPr>
          <w:color w:val="2F5897" w:themeColor="text2"/>
          <w:sz w:val="20"/>
          <w:szCs w:val="20"/>
        </w:rPr>
        <w:tab/>
      </w:r>
      <w:r w:rsidR="00210562">
        <w:rPr>
          <w:color w:val="2F5897" w:themeColor="text2"/>
          <w:sz w:val="20"/>
          <w:szCs w:val="20"/>
        </w:rPr>
        <w:tab/>
      </w:r>
    </w:p>
    <w:p w14:paraId="5EC5B09A" w14:textId="4BAAEF1D" w:rsidR="00A14914" w:rsidRPr="00D66854" w:rsidRDefault="00BD6897" w:rsidP="00884D73">
      <w:pPr>
        <w:pStyle w:val="Subsection"/>
        <w:spacing w:line="276" w:lineRule="auto"/>
        <w:rPr>
          <w:color w:val="2F5897" w:themeColor="text2"/>
          <w:sz w:val="20"/>
          <w:szCs w:val="20"/>
        </w:rPr>
      </w:pPr>
      <w:r w:rsidRPr="000550D4">
        <w:rPr>
          <w:b w:val="0"/>
          <w:color w:val="2F5897" w:themeColor="text2"/>
          <w:sz w:val="20"/>
          <w:szCs w:val="20"/>
        </w:rPr>
        <w:t>https://github.com/AFog/Senond-Year-Project.git</w:t>
      </w:r>
    </w:p>
    <w:p w14:paraId="7C3EEF24" w14:textId="7FC90A27" w:rsidR="0024014F" w:rsidRPr="00DA0A70" w:rsidRDefault="00A14914" w:rsidP="00F51773">
      <w:pPr>
        <w:autoSpaceDE w:val="0"/>
        <w:autoSpaceDN w:val="0"/>
        <w:adjustRightInd w:val="0"/>
        <w:spacing w:after="120" w:line="276" w:lineRule="auto"/>
        <w:jc w:val="both"/>
        <w:rPr>
          <w:rFonts w:cs="Arial"/>
          <w:sz w:val="20"/>
          <w:szCs w:val="20"/>
        </w:rPr>
      </w:pPr>
      <w:r w:rsidRPr="00DA0A70">
        <w:rPr>
          <w:rFonts w:cs="Arial"/>
          <w:sz w:val="20"/>
          <w:szCs w:val="20"/>
        </w:rPr>
        <w:t xml:space="preserve">A group </w:t>
      </w:r>
      <w:r w:rsidR="0024014F" w:rsidRPr="00DA0A70">
        <w:rPr>
          <w:rFonts w:cs="Arial"/>
          <w:sz w:val="20"/>
          <w:szCs w:val="20"/>
        </w:rPr>
        <w:t>project</w:t>
      </w:r>
      <w:r w:rsidRPr="00DA0A70">
        <w:rPr>
          <w:rFonts w:cs="Arial"/>
          <w:sz w:val="20"/>
          <w:szCs w:val="20"/>
        </w:rPr>
        <w:t xml:space="preserve"> involving the development of </w:t>
      </w:r>
      <w:r w:rsidR="00277916" w:rsidRPr="00DA0A70">
        <w:rPr>
          <w:rFonts w:cs="Arial"/>
          <w:sz w:val="20"/>
          <w:szCs w:val="20"/>
        </w:rPr>
        <w:t xml:space="preserve">a </w:t>
      </w:r>
      <w:r w:rsidRPr="00DA0A70">
        <w:rPr>
          <w:rFonts w:cs="Arial"/>
          <w:sz w:val="20"/>
          <w:szCs w:val="20"/>
        </w:rPr>
        <w:t>persistent</w:t>
      </w:r>
      <w:r w:rsidR="009B663D">
        <w:rPr>
          <w:rFonts w:cs="Arial"/>
          <w:sz w:val="20"/>
          <w:szCs w:val="20"/>
        </w:rPr>
        <w:t xml:space="preserve"> retail web application</w:t>
      </w:r>
      <w:r w:rsidR="0024014F" w:rsidRPr="00DA0A70">
        <w:rPr>
          <w:rFonts w:cs="Arial"/>
          <w:sz w:val="20"/>
          <w:szCs w:val="20"/>
        </w:rPr>
        <w:t xml:space="preserve">, where users could </w:t>
      </w:r>
      <w:r w:rsidR="00277916" w:rsidRPr="00DA0A70">
        <w:rPr>
          <w:rFonts w:cs="Arial"/>
          <w:sz w:val="20"/>
          <w:szCs w:val="20"/>
        </w:rPr>
        <w:t xml:space="preserve">create sessions </w:t>
      </w:r>
      <w:r w:rsidR="0024014F" w:rsidRPr="00DA0A70">
        <w:rPr>
          <w:rFonts w:cs="Arial"/>
          <w:sz w:val="20"/>
          <w:szCs w:val="20"/>
        </w:rPr>
        <w:t xml:space="preserve">edit/modify </w:t>
      </w:r>
      <w:r w:rsidR="00142AB1" w:rsidRPr="00DA0A70">
        <w:rPr>
          <w:rFonts w:cs="Arial"/>
          <w:sz w:val="20"/>
          <w:szCs w:val="20"/>
        </w:rPr>
        <w:t>account details stored</w:t>
      </w:r>
      <w:r w:rsidR="0024014F" w:rsidRPr="00DA0A70">
        <w:rPr>
          <w:rFonts w:cs="Arial"/>
          <w:sz w:val="20"/>
          <w:szCs w:val="20"/>
        </w:rPr>
        <w:t xml:space="preserve"> </w:t>
      </w:r>
      <w:r w:rsidR="00142AB1" w:rsidRPr="00DA0A70">
        <w:rPr>
          <w:rFonts w:cs="Arial"/>
          <w:sz w:val="20"/>
          <w:szCs w:val="20"/>
        </w:rPr>
        <w:t xml:space="preserve">on a local database. Features included encrypted </w:t>
      </w:r>
      <w:r w:rsidR="0024014F" w:rsidRPr="00DA0A70">
        <w:rPr>
          <w:rFonts w:cs="Arial"/>
          <w:sz w:val="20"/>
          <w:szCs w:val="20"/>
        </w:rPr>
        <w:t>account authoriz</w:t>
      </w:r>
      <w:r w:rsidR="00142AB1" w:rsidRPr="00DA0A70">
        <w:rPr>
          <w:rFonts w:cs="Arial"/>
          <w:sz w:val="20"/>
          <w:szCs w:val="20"/>
        </w:rPr>
        <w:t>ation an</w:t>
      </w:r>
      <w:r w:rsidR="000F2ACE">
        <w:rPr>
          <w:rFonts w:cs="Arial"/>
          <w:sz w:val="20"/>
          <w:szCs w:val="20"/>
        </w:rPr>
        <w:t>d privileged a</w:t>
      </w:r>
      <w:r w:rsidR="00142AB1" w:rsidRPr="00DA0A70">
        <w:rPr>
          <w:rFonts w:cs="Arial"/>
          <w:sz w:val="20"/>
          <w:szCs w:val="20"/>
        </w:rPr>
        <w:t>dministrative access,</w:t>
      </w:r>
      <w:r w:rsidR="001F1F70" w:rsidRPr="00DA0A70">
        <w:rPr>
          <w:rFonts w:cs="Arial"/>
          <w:sz w:val="20"/>
          <w:szCs w:val="20"/>
        </w:rPr>
        <w:t xml:space="preserve"> input validation, data </w:t>
      </w:r>
      <w:r w:rsidR="0024014F" w:rsidRPr="00DA0A70">
        <w:rPr>
          <w:rFonts w:cs="Arial"/>
          <w:sz w:val="20"/>
          <w:szCs w:val="20"/>
        </w:rPr>
        <w:t xml:space="preserve">modification </w:t>
      </w:r>
      <w:r w:rsidR="001F1F70" w:rsidRPr="00DA0A70">
        <w:rPr>
          <w:rFonts w:cs="Arial"/>
          <w:sz w:val="20"/>
          <w:szCs w:val="20"/>
        </w:rPr>
        <w:t>and updating</w:t>
      </w:r>
      <w:r w:rsidR="0024014F" w:rsidRPr="00DA0A70">
        <w:rPr>
          <w:rFonts w:cs="Arial"/>
          <w:sz w:val="20"/>
          <w:szCs w:val="20"/>
        </w:rPr>
        <w:t>.</w:t>
      </w:r>
      <w:r w:rsidR="001F1F70" w:rsidRPr="00DA0A70">
        <w:rPr>
          <w:rFonts w:cs="Arial"/>
          <w:sz w:val="20"/>
          <w:szCs w:val="20"/>
        </w:rPr>
        <w:t xml:space="preserve"> We were the first and only 2</w:t>
      </w:r>
      <w:r w:rsidR="001F1F70" w:rsidRPr="00DA0A70">
        <w:rPr>
          <w:rFonts w:cs="Arial"/>
          <w:sz w:val="20"/>
          <w:szCs w:val="20"/>
          <w:vertAlign w:val="superscript"/>
        </w:rPr>
        <w:t>nd</w:t>
      </w:r>
      <w:r w:rsidR="000A445A" w:rsidRPr="00DA0A70">
        <w:rPr>
          <w:rFonts w:cs="Arial"/>
          <w:sz w:val="20"/>
          <w:szCs w:val="20"/>
        </w:rPr>
        <w:t xml:space="preserve"> year group to </w:t>
      </w:r>
      <w:r w:rsidR="001F1F70" w:rsidRPr="00DA0A70">
        <w:rPr>
          <w:rFonts w:cs="Arial"/>
          <w:sz w:val="20"/>
          <w:szCs w:val="20"/>
        </w:rPr>
        <w:t>undertake the project using the Play Framework.</w:t>
      </w:r>
    </w:p>
    <w:p w14:paraId="15692AB9" w14:textId="77777777" w:rsidR="0024014F" w:rsidRPr="00DA0A70" w:rsidRDefault="0024014F" w:rsidP="00F51773">
      <w:pPr>
        <w:autoSpaceDE w:val="0"/>
        <w:autoSpaceDN w:val="0"/>
        <w:adjustRightInd w:val="0"/>
        <w:spacing w:after="120" w:line="276" w:lineRule="auto"/>
        <w:rPr>
          <w:rFonts w:cs="Arial"/>
          <w:b/>
          <w:sz w:val="20"/>
          <w:szCs w:val="20"/>
        </w:rPr>
      </w:pPr>
      <w:r w:rsidRPr="00DA0A70">
        <w:rPr>
          <w:rFonts w:cs="Arial"/>
          <w:b/>
          <w:sz w:val="20"/>
          <w:szCs w:val="20"/>
        </w:rPr>
        <w:t>Challenges faced:</w:t>
      </w:r>
    </w:p>
    <w:p w14:paraId="7E98AB62" w14:textId="03487EDF" w:rsidR="001F1F70" w:rsidRPr="00DA0A70" w:rsidRDefault="001F1F70" w:rsidP="00884D73">
      <w:pPr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rPr>
          <w:rFonts w:cs="Arial"/>
          <w:sz w:val="20"/>
          <w:szCs w:val="20"/>
        </w:rPr>
      </w:pPr>
      <w:r w:rsidRPr="00DA0A70">
        <w:rPr>
          <w:rFonts w:cs="Arial"/>
          <w:sz w:val="20"/>
          <w:szCs w:val="20"/>
        </w:rPr>
        <w:t xml:space="preserve">Creating a user session </w:t>
      </w:r>
    </w:p>
    <w:p w14:paraId="0EB531FC" w14:textId="64531571" w:rsidR="00E73912" w:rsidRPr="00DA0A70" w:rsidRDefault="00E73912" w:rsidP="00884D73">
      <w:pPr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rPr>
          <w:rFonts w:cs="Arial"/>
          <w:sz w:val="20"/>
          <w:szCs w:val="20"/>
        </w:rPr>
      </w:pPr>
      <w:r w:rsidRPr="00DA0A70">
        <w:rPr>
          <w:rFonts w:cs="Arial"/>
          <w:sz w:val="20"/>
          <w:szCs w:val="20"/>
        </w:rPr>
        <w:t xml:space="preserve">Working with an unfamiliar </w:t>
      </w:r>
      <w:r w:rsidR="00EC1F22" w:rsidRPr="00DA0A70">
        <w:rPr>
          <w:rFonts w:cs="Arial"/>
          <w:sz w:val="20"/>
          <w:szCs w:val="20"/>
        </w:rPr>
        <w:t xml:space="preserve">technology </w:t>
      </w:r>
      <w:r w:rsidRPr="00DA0A70">
        <w:rPr>
          <w:rFonts w:cs="Arial"/>
          <w:sz w:val="20"/>
          <w:szCs w:val="20"/>
        </w:rPr>
        <w:t>(Play Framework)</w:t>
      </w:r>
    </w:p>
    <w:p w14:paraId="34C653D7" w14:textId="59B94D86" w:rsidR="0024014F" w:rsidRPr="00DA0A70" w:rsidRDefault="00E73912" w:rsidP="00884D73">
      <w:pPr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rPr>
          <w:rFonts w:cs="Arial"/>
          <w:sz w:val="20"/>
          <w:szCs w:val="20"/>
        </w:rPr>
      </w:pPr>
      <w:r w:rsidRPr="00DA0A70">
        <w:rPr>
          <w:rFonts w:cs="Arial"/>
          <w:sz w:val="20"/>
          <w:szCs w:val="20"/>
        </w:rPr>
        <w:t>Time management and version control</w:t>
      </w:r>
    </w:p>
    <w:p w14:paraId="01090BC1" w14:textId="77777777" w:rsidR="000A445A" w:rsidRPr="00DA0A70" w:rsidRDefault="000A445A" w:rsidP="00884D73">
      <w:pPr>
        <w:autoSpaceDE w:val="0"/>
        <w:autoSpaceDN w:val="0"/>
        <w:adjustRightInd w:val="0"/>
        <w:spacing w:after="0" w:line="276" w:lineRule="auto"/>
        <w:ind w:left="720"/>
        <w:rPr>
          <w:rFonts w:cs="Arial"/>
          <w:sz w:val="20"/>
          <w:szCs w:val="20"/>
        </w:rPr>
      </w:pPr>
    </w:p>
    <w:p w14:paraId="378B241E" w14:textId="77777777" w:rsidR="0024014F" w:rsidRPr="00DA0A70" w:rsidRDefault="0024014F" w:rsidP="00F51773">
      <w:pPr>
        <w:autoSpaceDE w:val="0"/>
        <w:autoSpaceDN w:val="0"/>
        <w:adjustRightInd w:val="0"/>
        <w:spacing w:after="120" w:line="276" w:lineRule="auto"/>
        <w:rPr>
          <w:rFonts w:cs="Arial"/>
          <w:b/>
          <w:sz w:val="20"/>
          <w:szCs w:val="20"/>
        </w:rPr>
      </w:pPr>
      <w:r w:rsidRPr="00DA0A70">
        <w:rPr>
          <w:rFonts w:cs="Arial"/>
          <w:b/>
          <w:sz w:val="20"/>
          <w:szCs w:val="20"/>
        </w:rPr>
        <w:t>Technologies &amp; Tools Used:</w:t>
      </w:r>
    </w:p>
    <w:p w14:paraId="6FF55189" w14:textId="496F5295" w:rsidR="0024014F" w:rsidRDefault="00C54D59" w:rsidP="00F51773">
      <w:pPr>
        <w:autoSpaceDE w:val="0"/>
        <w:autoSpaceDN w:val="0"/>
        <w:adjustRightInd w:val="0"/>
        <w:spacing w:after="120" w:line="276" w:lineRule="auto"/>
        <w:rPr>
          <w:rFonts w:cs="Arial"/>
          <w:sz w:val="20"/>
          <w:szCs w:val="20"/>
        </w:rPr>
      </w:pPr>
      <w:r w:rsidRPr="00DA0A70">
        <w:rPr>
          <w:rFonts w:cs="Arial"/>
          <w:sz w:val="20"/>
          <w:szCs w:val="20"/>
        </w:rPr>
        <w:t>Developed in a MVC architecture, Play Framework</w:t>
      </w:r>
      <w:r w:rsidR="00BD6897">
        <w:rPr>
          <w:rFonts w:cs="Arial"/>
          <w:sz w:val="20"/>
          <w:szCs w:val="20"/>
        </w:rPr>
        <w:t>,</w:t>
      </w:r>
      <w:r w:rsidR="00A14914" w:rsidRPr="00DA0A70">
        <w:rPr>
          <w:rFonts w:cs="Arial"/>
          <w:sz w:val="20"/>
          <w:szCs w:val="20"/>
        </w:rPr>
        <w:t xml:space="preserve"> </w:t>
      </w:r>
      <w:r w:rsidR="00CB31FC" w:rsidRPr="00DA0A70">
        <w:rPr>
          <w:rFonts w:cs="Arial"/>
          <w:sz w:val="20"/>
          <w:szCs w:val="20"/>
        </w:rPr>
        <w:t>Java, Dreamweaver, CSS, HTML and</w:t>
      </w:r>
      <w:r w:rsidR="00A14914" w:rsidRPr="00DA0A70">
        <w:rPr>
          <w:rFonts w:cs="Arial"/>
          <w:sz w:val="20"/>
          <w:szCs w:val="20"/>
        </w:rPr>
        <w:t xml:space="preserve"> </w:t>
      </w:r>
      <w:r w:rsidR="00CB31FC" w:rsidRPr="00DA0A70">
        <w:rPr>
          <w:rFonts w:cs="Arial"/>
          <w:sz w:val="20"/>
          <w:szCs w:val="20"/>
        </w:rPr>
        <w:t>J</w:t>
      </w:r>
      <w:r w:rsidR="00E73912" w:rsidRPr="00DA0A70">
        <w:rPr>
          <w:rFonts w:cs="Arial"/>
          <w:sz w:val="20"/>
          <w:szCs w:val="20"/>
        </w:rPr>
        <w:t>ava</w:t>
      </w:r>
      <w:r w:rsidR="00CB31FC" w:rsidRPr="00DA0A70">
        <w:rPr>
          <w:rFonts w:cs="Arial"/>
          <w:sz w:val="20"/>
          <w:szCs w:val="20"/>
        </w:rPr>
        <w:t>Script</w:t>
      </w:r>
    </w:p>
    <w:p w14:paraId="2D0069FE" w14:textId="3C510C96" w:rsidR="000550D4" w:rsidRDefault="00CD6305" w:rsidP="000550D4">
      <w:pPr>
        <w:spacing w:after="0" w:line="276" w:lineRule="auto"/>
        <w:rPr>
          <w:rStyle w:val="IntenseEmphasis"/>
          <w:i w:val="0"/>
          <w:color w:val="2F5897" w:themeColor="text2"/>
          <w:sz w:val="20"/>
          <w:szCs w:val="20"/>
        </w:rPr>
      </w:pPr>
      <w:r>
        <w:rPr>
          <w:rStyle w:val="IntenseEmphasis"/>
          <w:i w:val="0"/>
          <w:color w:val="2F5897" w:themeColor="text2"/>
          <w:sz w:val="20"/>
          <w:szCs w:val="20"/>
        </w:rPr>
        <w:t xml:space="preserve">Personal </w:t>
      </w:r>
      <w:r w:rsidR="000550D4">
        <w:rPr>
          <w:rStyle w:val="IntenseEmphasis"/>
          <w:i w:val="0"/>
          <w:color w:val="2F5897" w:themeColor="text2"/>
          <w:sz w:val="20"/>
          <w:szCs w:val="20"/>
        </w:rPr>
        <w:t>Software Development</w:t>
      </w:r>
    </w:p>
    <w:p w14:paraId="256CCBD3" w14:textId="59D41F37" w:rsidR="000550D4" w:rsidRDefault="000550D4" w:rsidP="000550D4">
      <w:pPr>
        <w:spacing w:after="0" w:line="276" w:lineRule="auto"/>
        <w:rPr>
          <w:rStyle w:val="IntenseEmphasis"/>
          <w:b w:val="0"/>
          <w:i w:val="0"/>
          <w:sz w:val="20"/>
          <w:szCs w:val="20"/>
        </w:rPr>
      </w:pPr>
      <w:r w:rsidRPr="003C63D5">
        <w:rPr>
          <w:color w:val="2F5897" w:themeColor="text2"/>
          <w:sz w:val="20"/>
          <w:szCs w:val="20"/>
        </w:rPr>
        <w:t>https://github.com/AFog/Quest.git</w:t>
      </w:r>
    </w:p>
    <w:p w14:paraId="6965A120" w14:textId="68FD134B" w:rsidR="000550D4" w:rsidRDefault="000550D4" w:rsidP="000550D4">
      <w:pPr>
        <w:spacing w:line="276" w:lineRule="auto"/>
        <w:rPr>
          <w:sz w:val="20"/>
          <w:szCs w:val="20"/>
        </w:rPr>
      </w:pPr>
      <w:r w:rsidRPr="00106FD5">
        <w:rPr>
          <w:sz w:val="20"/>
          <w:szCs w:val="20"/>
        </w:rPr>
        <w:t>I enjoy the challenge</w:t>
      </w:r>
      <w:r>
        <w:rPr>
          <w:sz w:val="20"/>
          <w:szCs w:val="20"/>
        </w:rPr>
        <w:t xml:space="preserve"> of problem solving</w:t>
      </w:r>
      <w:r w:rsidR="00775A0E">
        <w:rPr>
          <w:sz w:val="20"/>
          <w:szCs w:val="20"/>
        </w:rPr>
        <w:t xml:space="preserve"> and working on new projects</w:t>
      </w:r>
      <w:r>
        <w:rPr>
          <w:sz w:val="20"/>
          <w:szCs w:val="20"/>
        </w:rPr>
        <w:t xml:space="preserve">. </w:t>
      </w:r>
      <w:r w:rsidRPr="00106FD5">
        <w:rPr>
          <w:sz w:val="20"/>
          <w:szCs w:val="20"/>
        </w:rPr>
        <w:t>I</w:t>
      </w:r>
      <w:r>
        <w:rPr>
          <w:sz w:val="20"/>
          <w:szCs w:val="20"/>
        </w:rPr>
        <w:t xml:space="preserve"> have developed a </w:t>
      </w:r>
      <w:r w:rsidRPr="00106FD5">
        <w:rPr>
          <w:sz w:val="20"/>
          <w:szCs w:val="20"/>
        </w:rPr>
        <w:t>Branchin</w:t>
      </w:r>
      <w:r>
        <w:rPr>
          <w:sz w:val="20"/>
          <w:szCs w:val="20"/>
        </w:rPr>
        <w:t xml:space="preserve">g-Path game in Java called Quest. Initially written during my first Java course using </w:t>
      </w:r>
      <w:r w:rsidR="006F3364">
        <w:rPr>
          <w:sz w:val="20"/>
          <w:szCs w:val="20"/>
        </w:rPr>
        <w:t xml:space="preserve">simple switch statements. </w:t>
      </w:r>
      <w:r w:rsidR="00D22B2A">
        <w:rPr>
          <w:sz w:val="20"/>
          <w:szCs w:val="20"/>
        </w:rPr>
        <w:t>I</w:t>
      </w:r>
      <w:r>
        <w:rPr>
          <w:sz w:val="20"/>
          <w:szCs w:val="20"/>
        </w:rPr>
        <w:t xml:space="preserve"> </w:t>
      </w:r>
      <w:r w:rsidR="00D22B2A">
        <w:rPr>
          <w:sz w:val="20"/>
          <w:szCs w:val="20"/>
        </w:rPr>
        <w:t xml:space="preserve">later </w:t>
      </w:r>
      <w:r>
        <w:rPr>
          <w:sz w:val="20"/>
          <w:szCs w:val="20"/>
        </w:rPr>
        <w:t>refactored the code from around 1200 lines to 450 lines of code by</w:t>
      </w:r>
      <w:r w:rsidR="006F3364">
        <w:rPr>
          <w:sz w:val="20"/>
          <w:szCs w:val="20"/>
        </w:rPr>
        <w:t xml:space="preserve"> </w:t>
      </w:r>
      <w:r w:rsidR="000853BB">
        <w:rPr>
          <w:sz w:val="20"/>
          <w:szCs w:val="20"/>
        </w:rPr>
        <w:t>simplifying the control statements and classes</w:t>
      </w:r>
      <w:r>
        <w:rPr>
          <w:sz w:val="20"/>
          <w:szCs w:val="20"/>
        </w:rPr>
        <w:t>. I am currently developing it for the</w:t>
      </w:r>
      <w:r w:rsidRPr="00106FD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Android platform.   </w:t>
      </w:r>
    </w:p>
    <w:p w14:paraId="268C9AEE" w14:textId="77777777" w:rsidR="001F0905" w:rsidRDefault="001F0905" w:rsidP="000550D4">
      <w:pPr>
        <w:spacing w:line="276" w:lineRule="auto"/>
        <w:rPr>
          <w:sz w:val="20"/>
          <w:szCs w:val="20"/>
        </w:rPr>
      </w:pPr>
    </w:p>
    <w:p w14:paraId="7B20509C" w14:textId="77777777" w:rsidR="001F0905" w:rsidRDefault="001F0905" w:rsidP="000550D4">
      <w:pPr>
        <w:spacing w:line="276" w:lineRule="auto"/>
        <w:rPr>
          <w:sz w:val="20"/>
          <w:szCs w:val="20"/>
        </w:rPr>
      </w:pPr>
    </w:p>
    <w:p w14:paraId="62F95008" w14:textId="4A83479F" w:rsidR="00E56281" w:rsidRDefault="009F6245" w:rsidP="00D86366">
      <w:pPr>
        <w:pStyle w:val="SectionHeading"/>
        <w:spacing w:after="120" w:line="276" w:lineRule="auto"/>
        <w:rPr>
          <w:color w:val="2F5897" w:themeColor="text2"/>
          <w:sz w:val="20"/>
          <w:szCs w:val="20"/>
        </w:rPr>
      </w:pPr>
      <w:r w:rsidRPr="00D66854">
        <w:rPr>
          <w:color w:val="2F5897" w:themeColor="text2"/>
          <w:sz w:val="20"/>
          <w:szCs w:val="20"/>
        </w:rPr>
        <w:t>Employment</w:t>
      </w:r>
    </w:p>
    <w:p w14:paraId="221FEB77" w14:textId="6876AFE7" w:rsidR="00D56737" w:rsidRPr="00D66854" w:rsidRDefault="00D56737" w:rsidP="00D56737">
      <w:pPr>
        <w:pStyle w:val="Subsection"/>
        <w:spacing w:line="276" w:lineRule="auto"/>
        <w:rPr>
          <w:color w:val="2F5897" w:themeColor="text2"/>
          <w:sz w:val="20"/>
          <w:szCs w:val="20"/>
        </w:rPr>
      </w:pPr>
      <w:r>
        <w:rPr>
          <w:color w:val="2F5897" w:themeColor="text2"/>
          <w:sz w:val="20"/>
          <w:szCs w:val="20"/>
        </w:rPr>
        <w:t>Fidelity Investments</w:t>
      </w:r>
    </w:p>
    <w:p w14:paraId="236E9E78" w14:textId="5FD98CA1" w:rsidR="00B051D9" w:rsidRPr="00D66854" w:rsidRDefault="00D56737" w:rsidP="00B051D9">
      <w:pPr>
        <w:pStyle w:val="SubsectionDate"/>
        <w:spacing w:line="276" w:lineRule="auto"/>
        <w:rPr>
          <w:b/>
          <w:bCs/>
          <w:i/>
          <w:iCs/>
          <w:color w:val="2F5897" w:themeColor="text2"/>
          <w:sz w:val="20"/>
          <w:szCs w:val="20"/>
        </w:rPr>
      </w:pPr>
      <w:r w:rsidRPr="00D56737">
        <w:rPr>
          <w:rStyle w:val="IntenseEmphasis"/>
          <w:b w:val="0"/>
          <w:i w:val="0"/>
          <w:color w:val="2F5897" w:themeColor="text2"/>
          <w:sz w:val="20"/>
          <w:szCs w:val="20"/>
        </w:rPr>
        <w:t xml:space="preserve">Trainee Software Engineer Developer </w:t>
      </w:r>
      <w:r>
        <w:rPr>
          <w:rStyle w:val="IntenseEmphasis"/>
          <w:color w:val="2F5897" w:themeColor="text2"/>
          <w:sz w:val="20"/>
          <w:szCs w:val="20"/>
        </w:rPr>
        <w:t>26</w:t>
      </w:r>
      <w:r w:rsidRPr="00D56737">
        <w:rPr>
          <w:rStyle w:val="IntenseEmphasis"/>
          <w:color w:val="2F5897" w:themeColor="text2"/>
          <w:sz w:val="20"/>
          <w:szCs w:val="20"/>
          <w:vertAlign w:val="superscript"/>
        </w:rPr>
        <w:t>th</w:t>
      </w:r>
      <w:r>
        <w:rPr>
          <w:rStyle w:val="IntenseEmphasis"/>
          <w:color w:val="2F5897" w:themeColor="text2"/>
          <w:sz w:val="20"/>
          <w:szCs w:val="20"/>
        </w:rPr>
        <w:t xml:space="preserve"> Jan 2016</w:t>
      </w:r>
      <w:r w:rsidRPr="00D66854">
        <w:rPr>
          <w:rStyle w:val="IntenseEmphasis"/>
          <w:color w:val="2F5897" w:themeColor="text2"/>
          <w:sz w:val="20"/>
          <w:szCs w:val="20"/>
        </w:rPr>
        <w:t xml:space="preserve"> –</w:t>
      </w:r>
      <w:r>
        <w:rPr>
          <w:rStyle w:val="IntenseEmphasis"/>
          <w:color w:val="2F5897" w:themeColor="text2"/>
          <w:sz w:val="20"/>
          <w:szCs w:val="20"/>
        </w:rPr>
        <w:t xml:space="preserve"> 9</w:t>
      </w:r>
      <w:r w:rsidRPr="00D56737">
        <w:rPr>
          <w:rStyle w:val="IntenseEmphasis"/>
          <w:color w:val="2F5897" w:themeColor="text2"/>
          <w:sz w:val="20"/>
          <w:szCs w:val="20"/>
          <w:vertAlign w:val="superscript"/>
        </w:rPr>
        <w:t>th</w:t>
      </w:r>
      <w:r>
        <w:rPr>
          <w:rStyle w:val="IntenseEmphasis"/>
          <w:color w:val="2F5897" w:themeColor="text2"/>
          <w:sz w:val="20"/>
          <w:szCs w:val="20"/>
        </w:rPr>
        <w:t xml:space="preserve"> Sept 2016</w:t>
      </w:r>
    </w:p>
    <w:p w14:paraId="3887FEE9" w14:textId="05EA0E21" w:rsidR="00B051D9" w:rsidRPr="00B051D9" w:rsidRDefault="00B051D9" w:rsidP="00B051D9">
      <w:pPr>
        <w:pStyle w:val="SubsectionDate"/>
        <w:spacing w:line="276" w:lineRule="auto"/>
        <w:rPr>
          <w:b/>
          <w:bCs/>
          <w:i/>
          <w:iCs/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As part of the Mobile Atlas Team I was tasked with designing and developing the Splunk-Data-Enricher. I was also in charge of developing and maintain the teams Splunk App dashboards. I also refactored code</w:t>
      </w:r>
      <w:r w:rsidR="0033029A">
        <w:rPr>
          <w:color w:val="auto"/>
          <w:sz w:val="20"/>
          <w:szCs w:val="20"/>
        </w:rPr>
        <w:t xml:space="preserve"> within Fitnesse as part of the QA team.</w:t>
      </w:r>
    </w:p>
    <w:p w14:paraId="552F2DD0" w14:textId="77777777" w:rsidR="00B051D9" w:rsidRDefault="00B051D9" w:rsidP="00884D73">
      <w:pPr>
        <w:pStyle w:val="Subsection"/>
        <w:spacing w:line="276" w:lineRule="auto"/>
        <w:rPr>
          <w:color w:val="2F5897" w:themeColor="text2"/>
          <w:sz w:val="20"/>
          <w:szCs w:val="20"/>
        </w:rPr>
      </w:pPr>
    </w:p>
    <w:p w14:paraId="0AA49D78" w14:textId="5E6CB3F9" w:rsidR="00DA0A70" w:rsidRPr="00D66854" w:rsidRDefault="00DA0A70" w:rsidP="00884D73">
      <w:pPr>
        <w:pStyle w:val="Subsection"/>
        <w:spacing w:line="276" w:lineRule="auto"/>
        <w:rPr>
          <w:color w:val="2F5897" w:themeColor="text2"/>
          <w:sz w:val="20"/>
          <w:szCs w:val="20"/>
        </w:rPr>
      </w:pPr>
      <w:r w:rsidRPr="00D66854">
        <w:rPr>
          <w:color w:val="2F5897" w:themeColor="text2"/>
          <w:sz w:val="20"/>
          <w:szCs w:val="20"/>
        </w:rPr>
        <w:t>Get Fresh Fruit &amp; Vegetables store</w:t>
      </w:r>
    </w:p>
    <w:p w14:paraId="42247EFE" w14:textId="67ECADB1" w:rsidR="00587C99" w:rsidRPr="00D66854" w:rsidRDefault="00DA0A70" w:rsidP="00884D73">
      <w:pPr>
        <w:pStyle w:val="SubsectionDate"/>
        <w:spacing w:line="276" w:lineRule="auto"/>
        <w:rPr>
          <w:b/>
          <w:bCs/>
          <w:i/>
          <w:iCs/>
          <w:color w:val="2F5897" w:themeColor="text2"/>
          <w:sz w:val="20"/>
          <w:szCs w:val="20"/>
        </w:rPr>
      </w:pPr>
      <w:r w:rsidRPr="00D66854">
        <w:rPr>
          <w:rStyle w:val="IntenseEmphasis"/>
          <w:b w:val="0"/>
          <w:i w:val="0"/>
          <w:color w:val="2F5897" w:themeColor="text2"/>
          <w:sz w:val="20"/>
          <w:szCs w:val="20"/>
        </w:rPr>
        <w:t xml:space="preserve">Customer Service part-time </w:t>
      </w:r>
      <w:r w:rsidRPr="00D66854">
        <w:rPr>
          <w:rStyle w:val="IntenseEmphasis"/>
          <w:color w:val="2F5897" w:themeColor="text2"/>
          <w:sz w:val="20"/>
          <w:szCs w:val="20"/>
        </w:rPr>
        <w:t xml:space="preserve">2013 </w:t>
      </w:r>
      <w:r w:rsidR="00587C99" w:rsidRPr="00D66854">
        <w:rPr>
          <w:rStyle w:val="IntenseEmphasis"/>
          <w:color w:val="2F5897" w:themeColor="text2"/>
          <w:sz w:val="20"/>
          <w:szCs w:val="20"/>
        </w:rPr>
        <w:t>–</w:t>
      </w:r>
      <w:r w:rsidRPr="00D66854">
        <w:rPr>
          <w:rStyle w:val="IntenseEmphasis"/>
          <w:color w:val="2F5897" w:themeColor="text2"/>
          <w:sz w:val="20"/>
          <w:szCs w:val="20"/>
        </w:rPr>
        <w:t xml:space="preserve"> </w:t>
      </w:r>
      <w:r w:rsidR="00D56737">
        <w:rPr>
          <w:rStyle w:val="IntenseEmphasis"/>
          <w:color w:val="2F5897" w:themeColor="text2"/>
          <w:sz w:val="20"/>
          <w:szCs w:val="20"/>
        </w:rPr>
        <w:t>2015</w:t>
      </w:r>
    </w:p>
    <w:p w14:paraId="2ABD1DF6" w14:textId="45987B0A" w:rsidR="00375C01" w:rsidRDefault="00D56737" w:rsidP="00EB6136">
      <w:pPr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>I managed</w:t>
      </w:r>
      <w:r w:rsidR="00593633">
        <w:rPr>
          <w:sz w:val="20"/>
          <w:szCs w:val="20"/>
        </w:rPr>
        <w:t xml:space="preserve"> stock control and orders, delegate</w:t>
      </w:r>
      <w:r>
        <w:rPr>
          <w:sz w:val="20"/>
          <w:szCs w:val="20"/>
        </w:rPr>
        <w:t>d</w:t>
      </w:r>
      <w:r w:rsidR="00593633">
        <w:rPr>
          <w:sz w:val="20"/>
          <w:szCs w:val="20"/>
        </w:rPr>
        <w:t xml:space="preserve"> tasks among staff</w:t>
      </w:r>
      <w:r w:rsidR="00375C01">
        <w:rPr>
          <w:sz w:val="20"/>
          <w:szCs w:val="20"/>
        </w:rPr>
        <w:t xml:space="preserve"> </w:t>
      </w:r>
      <w:r w:rsidR="00593633">
        <w:rPr>
          <w:sz w:val="20"/>
          <w:szCs w:val="20"/>
        </w:rPr>
        <w:t xml:space="preserve">and </w:t>
      </w:r>
      <w:r w:rsidR="00884D73">
        <w:rPr>
          <w:sz w:val="20"/>
          <w:szCs w:val="20"/>
        </w:rPr>
        <w:t>provide</w:t>
      </w:r>
      <w:r w:rsidR="00375C01">
        <w:rPr>
          <w:sz w:val="20"/>
          <w:szCs w:val="20"/>
        </w:rPr>
        <w:t xml:space="preserve"> a friendl</w:t>
      </w:r>
      <w:r w:rsidR="00884D73">
        <w:rPr>
          <w:sz w:val="20"/>
          <w:szCs w:val="20"/>
        </w:rPr>
        <w:t>y customer service to handle any queries</w:t>
      </w:r>
      <w:r w:rsidR="009B663D">
        <w:rPr>
          <w:sz w:val="20"/>
          <w:szCs w:val="20"/>
        </w:rPr>
        <w:t xml:space="preserve"> or requests</w:t>
      </w:r>
      <w:r w:rsidR="00884D73">
        <w:rPr>
          <w:sz w:val="20"/>
          <w:szCs w:val="20"/>
        </w:rPr>
        <w:t>.</w:t>
      </w:r>
    </w:p>
    <w:p w14:paraId="4ECA438A" w14:textId="7125BEA3" w:rsidR="00DA0A70" w:rsidRPr="00DA0A70" w:rsidRDefault="00375C01" w:rsidP="00884D73">
      <w:pPr>
        <w:pStyle w:val="Subsection"/>
        <w:tabs>
          <w:tab w:val="left" w:pos="513"/>
        </w:tabs>
        <w:spacing w:line="276" w:lineRule="auto"/>
        <w:rPr>
          <w:sz w:val="20"/>
          <w:szCs w:val="20"/>
        </w:rPr>
      </w:pPr>
      <w:r>
        <w:rPr>
          <w:sz w:val="20"/>
          <w:szCs w:val="20"/>
        </w:rPr>
        <w:tab/>
      </w:r>
    </w:p>
    <w:p w14:paraId="11802990" w14:textId="77777777" w:rsidR="00E56281" w:rsidRPr="00D66854" w:rsidRDefault="00E56281" w:rsidP="00884D73">
      <w:pPr>
        <w:pStyle w:val="Subsection"/>
        <w:spacing w:line="276" w:lineRule="auto"/>
        <w:rPr>
          <w:vanish/>
          <w:color w:val="2F5897" w:themeColor="text2"/>
          <w:sz w:val="20"/>
          <w:szCs w:val="20"/>
          <w:specVanish/>
        </w:rPr>
      </w:pPr>
      <w:r w:rsidRPr="00D66854">
        <w:rPr>
          <w:color w:val="2F5897" w:themeColor="text2"/>
          <w:sz w:val="20"/>
          <w:szCs w:val="20"/>
        </w:rPr>
        <w:t>Smock Alley Theatre</w:t>
      </w:r>
    </w:p>
    <w:p w14:paraId="7CC726F1" w14:textId="2AAF4530" w:rsidR="00E56281" w:rsidRPr="00D66854" w:rsidRDefault="00D66854" w:rsidP="00884D73">
      <w:pPr>
        <w:pStyle w:val="NoSpacing"/>
        <w:spacing w:line="276" w:lineRule="auto"/>
        <w:rPr>
          <w:color w:val="2F5897" w:themeColor="text2"/>
          <w:sz w:val="20"/>
          <w:szCs w:val="20"/>
        </w:rPr>
      </w:pPr>
      <w:r>
        <w:rPr>
          <w:color w:val="2F5897" w:themeColor="text2"/>
          <w:sz w:val="20"/>
          <w:szCs w:val="20"/>
        </w:rPr>
        <w:t xml:space="preserve"> </w:t>
      </w:r>
    </w:p>
    <w:p w14:paraId="7F2DDD23" w14:textId="2D26212F" w:rsidR="00E56281" w:rsidRPr="00D66854" w:rsidRDefault="007E11A6" w:rsidP="00884D73">
      <w:pPr>
        <w:pStyle w:val="SubsectionDate"/>
        <w:spacing w:line="276" w:lineRule="auto"/>
        <w:rPr>
          <w:b/>
          <w:i/>
          <w:color w:val="2F5897" w:themeColor="text2"/>
          <w:sz w:val="20"/>
          <w:szCs w:val="20"/>
        </w:rPr>
      </w:pPr>
      <w:r w:rsidRPr="00D66854">
        <w:rPr>
          <w:rStyle w:val="IntenseEmphasis"/>
          <w:b w:val="0"/>
          <w:i w:val="0"/>
          <w:color w:val="2F5897" w:themeColor="text2"/>
          <w:sz w:val="20"/>
          <w:szCs w:val="20"/>
        </w:rPr>
        <w:t xml:space="preserve">Technical </w:t>
      </w:r>
      <w:r w:rsidR="009024E4" w:rsidRPr="00D66854">
        <w:rPr>
          <w:rStyle w:val="IntenseEmphasis"/>
          <w:b w:val="0"/>
          <w:i w:val="0"/>
          <w:color w:val="2F5897" w:themeColor="text2"/>
          <w:sz w:val="20"/>
          <w:szCs w:val="20"/>
        </w:rPr>
        <w:t xml:space="preserve">staff </w:t>
      </w:r>
      <w:r w:rsidR="00E56281" w:rsidRPr="00D66854">
        <w:rPr>
          <w:rStyle w:val="IntenseEmphasis"/>
          <w:b w:val="0"/>
          <w:i w:val="0"/>
          <w:color w:val="2F5897" w:themeColor="text2"/>
          <w:sz w:val="20"/>
          <w:szCs w:val="20"/>
        </w:rPr>
        <w:t xml:space="preserve">January </w:t>
      </w:r>
      <w:r w:rsidR="00E56281" w:rsidRPr="00D66854">
        <w:rPr>
          <w:b/>
          <w:bCs/>
          <w:i/>
          <w:iCs/>
          <w:color w:val="2F5897" w:themeColor="text2"/>
          <w:sz w:val="20"/>
          <w:szCs w:val="20"/>
        </w:rPr>
        <w:t>2010</w:t>
      </w:r>
      <w:r w:rsidR="00E56281" w:rsidRPr="00D66854">
        <w:rPr>
          <w:b/>
          <w:i/>
          <w:color w:val="2F5897" w:themeColor="text2"/>
          <w:sz w:val="20"/>
          <w:szCs w:val="20"/>
        </w:rPr>
        <w:t xml:space="preserve"> – May 2012</w:t>
      </w:r>
    </w:p>
    <w:p w14:paraId="53F42C1B" w14:textId="0CB2B756" w:rsidR="00587C99" w:rsidRDefault="009F6245" w:rsidP="00884D73">
      <w:pPr>
        <w:spacing w:after="80" w:line="276" w:lineRule="auto"/>
        <w:rPr>
          <w:sz w:val="20"/>
          <w:szCs w:val="20"/>
        </w:rPr>
      </w:pPr>
      <w:r w:rsidRPr="00DA0A70">
        <w:rPr>
          <w:sz w:val="20"/>
          <w:szCs w:val="20"/>
        </w:rPr>
        <w:t>As one of two in house technicians my responsibilities were diverse</w:t>
      </w:r>
      <w:r w:rsidR="001B3837" w:rsidRPr="00DA0A70">
        <w:rPr>
          <w:sz w:val="20"/>
          <w:szCs w:val="20"/>
        </w:rPr>
        <w:t>. I was required to fulfill the ro</w:t>
      </w:r>
      <w:r w:rsidR="008665D4" w:rsidRPr="00DA0A70">
        <w:rPr>
          <w:sz w:val="20"/>
          <w:szCs w:val="20"/>
        </w:rPr>
        <w:t xml:space="preserve">les of </w:t>
      </w:r>
      <w:r w:rsidR="00B443E7" w:rsidRPr="00DA0A70">
        <w:rPr>
          <w:sz w:val="20"/>
          <w:szCs w:val="20"/>
        </w:rPr>
        <w:t>sound engineer, l</w:t>
      </w:r>
      <w:r w:rsidR="001B3837" w:rsidRPr="00DA0A70">
        <w:rPr>
          <w:sz w:val="20"/>
          <w:szCs w:val="20"/>
        </w:rPr>
        <w:t>ighting technician, general m</w:t>
      </w:r>
      <w:r w:rsidR="003616D9">
        <w:rPr>
          <w:sz w:val="20"/>
          <w:szCs w:val="20"/>
        </w:rPr>
        <w:t xml:space="preserve">anager and </w:t>
      </w:r>
      <w:r w:rsidR="006B0BA7" w:rsidRPr="00DA0A70">
        <w:rPr>
          <w:sz w:val="20"/>
          <w:szCs w:val="20"/>
        </w:rPr>
        <w:t>chaperone to client</w:t>
      </w:r>
      <w:r w:rsidR="00A91481" w:rsidRPr="00DA0A70">
        <w:rPr>
          <w:sz w:val="20"/>
          <w:szCs w:val="20"/>
        </w:rPr>
        <w:t xml:space="preserve">s and </w:t>
      </w:r>
      <w:r w:rsidR="003616D9">
        <w:rPr>
          <w:sz w:val="20"/>
          <w:szCs w:val="20"/>
        </w:rPr>
        <w:t>companies</w:t>
      </w:r>
      <w:r w:rsidR="00B443E7" w:rsidRPr="00DA0A70">
        <w:rPr>
          <w:sz w:val="20"/>
          <w:szCs w:val="20"/>
        </w:rPr>
        <w:t>.</w:t>
      </w:r>
      <w:r w:rsidRPr="00DA0A70">
        <w:rPr>
          <w:sz w:val="20"/>
          <w:szCs w:val="20"/>
        </w:rPr>
        <w:t xml:space="preserve">  </w:t>
      </w:r>
      <w:r w:rsidR="00B443E7" w:rsidRPr="00DA0A70">
        <w:rPr>
          <w:sz w:val="20"/>
          <w:szCs w:val="20"/>
        </w:rPr>
        <w:t>I was</w:t>
      </w:r>
      <w:r w:rsidR="009024E4" w:rsidRPr="00DA0A70">
        <w:rPr>
          <w:sz w:val="20"/>
          <w:szCs w:val="20"/>
        </w:rPr>
        <w:t xml:space="preserve"> </w:t>
      </w:r>
      <w:r w:rsidR="006B0BA7" w:rsidRPr="00DA0A70">
        <w:rPr>
          <w:sz w:val="20"/>
          <w:szCs w:val="20"/>
        </w:rPr>
        <w:t>part of a team that</w:t>
      </w:r>
      <w:r w:rsidR="00B443E7" w:rsidRPr="00DA0A70">
        <w:rPr>
          <w:sz w:val="20"/>
          <w:szCs w:val="20"/>
        </w:rPr>
        <w:t xml:space="preserve"> maintain</w:t>
      </w:r>
      <w:r w:rsidR="006B0BA7" w:rsidRPr="00DA0A70">
        <w:rPr>
          <w:sz w:val="20"/>
          <w:szCs w:val="20"/>
        </w:rPr>
        <w:t>ed</w:t>
      </w:r>
      <w:r w:rsidR="00B443E7" w:rsidRPr="00DA0A70">
        <w:rPr>
          <w:sz w:val="20"/>
          <w:szCs w:val="20"/>
        </w:rPr>
        <w:t xml:space="preserve"> the up-keep of the b</w:t>
      </w:r>
      <w:r w:rsidR="009024E4" w:rsidRPr="00DA0A70">
        <w:rPr>
          <w:sz w:val="20"/>
          <w:szCs w:val="20"/>
        </w:rPr>
        <w:t>uilding and ran regular</w:t>
      </w:r>
      <w:r w:rsidRPr="00DA0A70">
        <w:rPr>
          <w:sz w:val="20"/>
          <w:szCs w:val="20"/>
        </w:rPr>
        <w:t xml:space="preserve"> e</w:t>
      </w:r>
      <w:r w:rsidR="00B443E7" w:rsidRPr="00DA0A70">
        <w:rPr>
          <w:sz w:val="20"/>
          <w:szCs w:val="20"/>
        </w:rPr>
        <w:t>quipment</w:t>
      </w:r>
      <w:r w:rsidR="009024E4" w:rsidRPr="00DA0A70">
        <w:rPr>
          <w:sz w:val="20"/>
          <w:szCs w:val="20"/>
        </w:rPr>
        <w:t xml:space="preserve"> servicing</w:t>
      </w:r>
      <w:r w:rsidR="00B443E7" w:rsidRPr="00DA0A70">
        <w:rPr>
          <w:sz w:val="20"/>
          <w:szCs w:val="20"/>
        </w:rPr>
        <w:t xml:space="preserve">. </w:t>
      </w:r>
      <w:r w:rsidR="00587C99">
        <w:rPr>
          <w:sz w:val="20"/>
          <w:szCs w:val="20"/>
        </w:rPr>
        <w:t xml:space="preserve">In </w:t>
      </w:r>
      <w:r w:rsidR="001B4BEE">
        <w:rPr>
          <w:sz w:val="20"/>
          <w:szCs w:val="20"/>
        </w:rPr>
        <w:t xml:space="preserve">a </w:t>
      </w:r>
      <w:r w:rsidR="00587C99">
        <w:rPr>
          <w:sz w:val="20"/>
          <w:szCs w:val="20"/>
        </w:rPr>
        <w:t xml:space="preserve">position with </w:t>
      </w:r>
      <w:r w:rsidR="009024E4" w:rsidRPr="00DA0A70">
        <w:rPr>
          <w:sz w:val="20"/>
          <w:szCs w:val="20"/>
        </w:rPr>
        <w:t xml:space="preserve">many roles </w:t>
      </w:r>
      <w:r w:rsidR="00587C99">
        <w:rPr>
          <w:sz w:val="20"/>
          <w:szCs w:val="20"/>
        </w:rPr>
        <w:t xml:space="preserve">I was regularly expected to perform </w:t>
      </w:r>
      <w:r w:rsidR="006B0BA7" w:rsidRPr="00DA0A70">
        <w:rPr>
          <w:sz w:val="20"/>
          <w:szCs w:val="20"/>
        </w:rPr>
        <w:t xml:space="preserve">above and beyond the call of duty to meet all </w:t>
      </w:r>
      <w:r w:rsidR="008665D4" w:rsidRPr="00DA0A70">
        <w:rPr>
          <w:sz w:val="20"/>
          <w:szCs w:val="20"/>
        </w:rPr>
        <w:t>clients’</w:t>
      </w:r>
      <w:r w:rsidR="006B0BA7" w:rsidRPr="00DA0A70">
        <w:rPr>
          <w:sz w:val="20"/>
          <w:szCs w:val="20"/>
        </w:rPr>
        <w:t xml:space="preserve"> expectations</w:t>
      </w:r>
      <w:r w:rsidR="00587C99">
        <w:rPr>
          <w:sz w:val="20"/>
          <w:szCs w:val="20"/>
        </w:rPr>
        <w:t xml:space="preserve"> and needs.</w:t>
      </w:r>
    </w:p>
    <w:p w14:paraId="7FFD1BAB" w14:textId="4CB580B8" w:rsidR="001B4BEE" w:rsidRPr="00D66854" w:rsidRDefault="00587C99" w:rsidP="00DB1445">
      <w:pPr>
        <w:pStyle w:val="SectionHeading"/>
        <w:spacing w:after="120"/>
        <w:rPr>
          <w:rStyle w:val="IntenseEmphasis"/>
          <w:b w:val="0"/>
          <w:bCs/>
          <w:i w:val="0"/>
          <w:iCs w:val="0"/>
          <w:color w:val="2F5897" w:themeColor="text2"/>
          <w:sz w:val="20"/>
          <w:szCs w:val="20"/>
        </w:rPr>
      </w:pPr>
      <w:r w:rsidRPr="00D66854">
        <w:rPr>
          <w:color w:val="2F5897" w:themeColor="text2"/>
          <w:sz w:val="20"/>
          <w:szCs w:val="20"/>
        </w:rPr>
        <w:t>Hobbies and Interests</w:t>
      </w:r>
    </w:p>
    <w:p w14:paraId="6DA2C200" w14:textId="0B85E637" w:rsidR="00F3709E" w:rsidRDefault="009E3276" w:rsidP="00D56737">
      <w:pPr>
        <w:spacing w:after="0" w:line="240" w:lineRule="auto"/>
        <w:rPr>
          <w:sz w:val="20"/>
          <w:szCs w:val="20"/>
        </w:rPr>
      </w:pPr>
      <w:r w:rsidRPr="00EB6136">
        <w:rPr>
          <w:rStyle w:val="IntenseEmphasis"/>
          <w:i w:val="0"/>
          <w:color w:val="auto"/>
          <w:sz w:val="20"/>
          <w:szCs w:val="20"/>
        </w:rPr>
        <w:t xml:space="preserve">Art &amp; </w:t>
      </w:r>
      <w:r w:rsidR="00F3709E" w:rsidRPr="00EB6136">
        <w:rPr>
          <w:rStyle w:val="IntenseEmphasis"/>
          <w:i w:val="0"/>
          <w:color w:val="auto"/>
          <w:sz w:val="20"/>
          <w:szCs w:val="20"/>
        </w:rPr>
        <w:t>Design</w:t>
      </w:r>
      <w:r w:rsidR="00F3709E">
        <w:rPr>
          <w:rStyle w:val="IntenseEmphasis"/>
          <w:b w:val="0"/>
          <w:i w:val="0"/>
          <w:sz w:val="20"/>
          <w:szCs w:val="20"/>
        </w:rPr>
        <w:t>:</w:t>
      </w:r>
      <w:r>
        <w:rPr>
          <w:rStyle w:val="IntenseEmphasis"/>
          <w:b w:val="0"/>
          <w:i w:val="0"/>
          <w:sz w:val="20"/>
          <w:szCs w:val="20"/>
        </w:rPr>
        <w:t xml:space="preserve"> </w:t>
      </w:r>
      <w:r>
        <w:rPr>
          <w:sz w:val="20"/>
          <w:szCs w:val="20"/>
        </w:rPr>
        <w:t xml:space="preserve">When I get a chance I like to spend time </w:t>
      </w:r>
      <w:r w:rsidR="00EB6136">
        <w:rPr>
          <w:sz w:val="20"/>
          <w:szCs w:val="20"/>
        </w:rPr>
        <w:t>sketching and painting</w:t>
      </w:r>
      <w:r>
        <w:rPr>
          <w:sz w:val="20"/>
          <w:szCs w:val="20"/>
        </w:rPr>
        <w:t xml:space="preserve"> </w:t>
      </w:r>
      <w:r w:rsidR="00EB6136">
        <w:rPr>
          <w:sz w:val="20"/>
          <w:szCs w:val="20"/>
        </w:rPr>
        <w:t>or designing in Photoshop.</w:t>
      </w:r>
    </w:p>
    <w:p w14:paraId="4811273B" w14:textId="77777777" w:rsidR="00D56737" w:rsidRDefault="00F3709E" w:rsidP="00D56737">
      <w:pPr>
        <w:spacing w:after="0" w:line="240" w:lineRule="auto"/>
        <w:rPr>
          <w:sz w:val="20"/>
          <w:szCs w:val="20"/>
        </w:rPr>
      </w:pPr>
      <w:r w:rsidRPr="00E110DD">
        <w:rPr>
          <w:rStyle w:val="IntenseEmphasis"/>
          <w:i w:val="0"/>
          <w:color w:val="auto"/>
          <w:sz w:val="20"/>
          <w:szCs w:val="20"/>
        </w:rPr>
        <w:t>Music</w:t>
      </w:r>
      <w:r w:rsidRPr="00E110DD">
        <w:rPr>
          <w:rStyle w:val="IntenseEmphasis"/>
          <w:b w:val="0"/>
          <w:i w:val="0"/>
          <w:color w:val="auto"/>
          <w:sz w:val="20"/>
          <w:szCs w:val="20"/>
        </w:rPr>
        <w:t>:</w:t>
      </w:r>
      <w:r>
        <w:rPr>
          <w:rStyle w:val="IntenseEmphasis"/>
          <w:b w:val="0"/>
          <w:i w:val="0"/>
          <w:sz w:val="20"/>
          <w:szCs w:val="20"/>
        </w:rPr>
        <w:t xml:space="preserve"> </w:t>
      </w:r>
      <w:r w:rsidR="00F51773">
        <w:rPr>
          <w:sz w:val="20"/>
          <w:szCs w:val="20"/>
        </w:rPr>
        <w:t xml:space="preserve">I </w:t>
      </w:r>
      <w:r w:rsidR="00D86366">
        <w:rPr>
          <w:sz w:val="20"/>
          <w:szCs w:val="20"/>
        </w:rPr>
        <w:t>like to write and record music, and</w:t>
      </w:r>
      <w:r w:rsidR="00F51773">
        <w:rPr>
          <w:sz w:val="20"/>
          <w:szCs w:val="20"/>
        </w:rPr>
        <w:t xml:space="preserve"> play guitar and piano</w:t>
      </w:r>
      <w:r w:rsidR="00E110DD">
        <w:rPr>
          <w:sz w:val="20"/>
          <w:szCs w:val="20"/>
        </w:rPr>
        <w:t xml:space="preserve"> in </w:t>
      </w:r>
      <w:r w:rsidR="00D86366">
        <w:rPr>
          <w:sz w:val="20"/>
          <w:szCs w:val="20"/>
        </w:rPr>
        <w:t>a group with friends once a week.</w:t>
      </w:r>
    </w:p>
    <w:p w14:paraId="03DFEB54" w14:textId="77777777" w:rsidR="00D56737" w:rsidRDefault="00D56737" w:rsidP="00D56737">
      <w:pPr>
        <w:spacing w:after="0" w:line="240" w:lineRule="auto"/>
        <w:rPr>
          <w:sz w:val="20"/>
          <w:szCs w:val="20"/>
        </w:rPr>
      </w:pPr>
    </w:p>
    <w:p w14:paraId="582DFA2C" w14:textId="1BABF935" w:rsidR="00587C99" w:rsidRPr="00775A0E" w:rsidRDefault="001B4BEE" w:rsidP="00D56737">
      <w:pPr>
        <w:spacing w:after="0" w:line="240" w:lineRule="auto"/>
        <w:rPr>
          <w:b/>
          <w:sz w:val="20"/>
          <w:szCs w:val="20"/>
        </w:rPr>
      </w:pPr>
      <w:r w:rsidRPr="00775A0E">
        <w:rPr>
          <w:b/>
          <w:color w:val="2F5897" w:themeColor="text2"/>
          <w:sz w:val="20"/>
          <w:szCs w:val="20"/>
        </w:rPr>
        <w:t xml:space="preserve">References </w:t>
      </w:r>
      <w:r w:rsidR="00686AEC" w:rsidRPr="00775A0E">
        <w:rPr>
          <w:b/>
          <w:color w:val="2F5897" w:themeColor="text2"/>
          <w:sz w:val="20"/>
          <w:szCs w:val="20"/>
        </w:rPr>
        <w:t xml:space="preserve">Available </w:t>
      </w:r>
      <w:r w:rsidRPr="00775A0E">
        <w:rPr>
          <w:b/>
          <w:color w:val="2F5897" w:themeColor="text2"/>
          <w:sz w:val="20"/>
          <w:szCs w:val="20"/>
        </w:rPr>
        <w:t>on request</w:t>
      </w:r>
      <w:bookmarkEnd w:id="0"/>
      <w:bookmarkEnd w:id="1"/>
    </w:p>
    <w:sectPr w:rsidR="00587C99" w:rsidRPr="00775A0E" w:rsidSect="00C1359A">
      <w:headerReference w:type="default" r:id="rId11"/>
      <w:pgSz w:w="12240" w:h="15840"/>
      <w:pgMar w:top="0" w:right="900" w:bottom="993" w:left="993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FA9707" w14:textId="77777777" w:rsidR="006078EC" w:rsidRDefault="006078EC">
      <w:pPr>
        <w:spacing w:after="0" w:line="240" w:lineRule="auto"/>
      </w:pPr>
      <w:r>
        <w:separator/>
      </w:r>
    </w:p>
  </w:endnote>
  <w:endnote w:type="continuationSeparator" w:id="0">
    <w:p w14:paraId="51E08EC1" w14:textId="77777777" w:rsidR="006078EC" w:rsidRDefault="00607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ｺﾞｼｯｸM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HGSMinchoE">
    <w:altName w:val="HGS明朝E"/>
    <w:panose1 w:val="00000000000000000000"/>
    <w:charset w:val="8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CCE5F2" w14:textId="77777777" w:rsidR="006078EC" w:rsidRDefault="006078EC">
      <w:pPr>
        <w:spacing w:after="0" w:line="240" w:lineRule="auto"/>
      </w:pPr>
      <w:r>
        <w:separator/>
      </w:r>
    </w:p>
  </w:footnote>
  <w:footnote w:type="continuationSeparator" w:id="0">
    <w:p w14:paraId="443DB672" w14:textId="77777777" w:rsidR="006078EC" w:rsidRDefault="006078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2C152" w14:textId="77777777" w:rsidR="002C4B54" w:rsidRPr="00DA0A70" w:rsidRDefault="00E5137E">
    <w:pPr>
      <w:spacing w:after="0"/>
      <w:jc w:val="center"/>
      <w:rPr>
        <w:rFonts w:asciiTheme="majorHAnsi" w:hAnsiTheme="majorHAnsi"/>
        <w:color w:val="E4E9EF" w:themeColor="background2"/>
      </w:rPr>
    </w:pPr>
    <w:sdt>
      <w:sdtPr>
        <w:rPr>
          <w:rFonts w:asciiTheme="majorHAnsi" w:hAnsiTheme="majorHAnsi"/>
          <w:color w:val="6076B4" w:themeColor="accent1"/>
        </w:rPr>
        <w:alias w:val="Author"/>
        <w:id w:val="-443606723"/>
        <w:placeholder>
          <w:docPart w:val="7CB0C340552B4820AB75205D254679F4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2C4B54" w:rsidRPr="00DA0A70">
          <w:rPr>
            <w:rFonts w:asciiTheme="majorHAnsi" w:hAnsiTheme="majorHAnsi"/>
            <w:color w:val="6076B4" w:themeColor="accent1"/>
            <w:lang w:val="en-IE"/>
          </w:rPr>
          <w:t>Aaron Fogarty</w:t>
        </w:r>
      </w:sdtContent>
    </w:sdt>
  </w:p>
  <w:p w14:paraId="34FF51B6" w14:textId="77777777" w:rsidR="002C4B54" w:rsidRDefault="002C4B54">
    <w:pPr>
      <w:pStyle w:val="Header"/>
      <w:jc w:val="center"/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7052"/>
    <w:multiLevelType w:val="hybridMultilevel"/>
    <w:tmpl w:val="A94C68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55E6B"/>
    <w:multiLevelType w:val="hybridMultilevel"/>
    <w:tmpl w:val="158C2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2524D"/>
    <w:multiLevelType w:val="multilevel"/>
    <w:tmpl w:val="1F9E6DF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3C35F6D"/>
    <w:multiLevelType w:val="hybridMultilevel"/>
    <w:tmpl w:val="45505A08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7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255"/>
    <w:rsid w:val="00047D43"/>
    <w:rsid w:val="000550D4"/>
    <w:rsid w:val="0006419D"/>
    <w:rsid w:val="000853BB"/>
    <w:rsid w:val="000A0DCF"/>
    <w:rsid w:val="000A2D5B"/>
    <w:rsid w:val="000A445A"/>
    <w:rsid w:val="000B314A"/>
    <w:rsid w:val="000D081B"/>
    <w:rsid w:val="000E2AE0"/>
    <w:rsid w:val="000E37B7"/>
    <w:rsid w:val="000F19FE"/>
    <w:rsid w:val="000F2ACE"/>
    <w:rsid w:val="000F4CE9"/>
    <w:rsid w:val="000F7097"/>
    <w:rsid w:val="00106FD5"/>
    <w:rsid w:val="00142AB1"/>
    <w:rsid w:val="00153EB0"/>
    <w:rsid w:val="001B3837"/>
    <w:rsid w:val="001B3EF7"/>
    <w:rsid w:val="001B4BEE"/>
    <w:rsid w:val="001D4E15"/>
    <w:rsid w:val="001F0642"/>
    <w:rsid w:val="001F0905"/>
    <w:rsid w:val="001F1F70"/>
    <w:rsid w:val="001F5EDB"/>
    <w:rsid w:val="00210562"/>
    <w:rsid w:val="00211935"/>
    <w:rsid w:val="00215F4E"/>
    <w:rsid w:val="0021617C"/>
    <w:rsid w:val="0024014F"/>
    <w:rsid w:val="00277916"/>
    <w:rsid w:val="002C4B54"/>
    <w:rsid w:val="002D021C"/>
    <w:rsid w:val="002D36B7"/>
    <w:rsid w:val="00300916"/>
    <w:rsid w:val="00310DC0"/>
    <w:rsid w:val="003202FA"/>
    <w:rsid w:val="0033029A"/>
    <w:rsid w:val="003616D9"/>
    <w:rsid w:val="00363995"/>
    <w:rsid w:val="00375C01"/>
    <w:rsid w:val="003C1F23"/>
    <w:rsid w:val="003C63D5"/>
    <w:rsid w:val="003C6D4E"/>
    <w:rsid w:val="003D31F8"/>
    <w:rsid w:val="003F0F74"/>
    <w:rsid w:val="00405C71"/>
    <w:rsid w:val="0041757D"/>
    <w:rsid w:val="004427EA"/>
    <w:rsid w:val="00445C75"/>
    <w:rsid w:val="0047007B"/>
    <w:rsid w:val="00493A41"/>
    <w:rsid w:val="004973D5"/>
    <w:rsid w:val="004C7295"/>
    <w:rsid w:val="005072A0"/>
    <w:rsid w:val="00564247"/>
    <w:rsid w:val="00587C99"/>
    <w:rsid w:val="00593633"/>
    <w:rsid w:val="005C5A52"/>
    <w:rsid w:val="006078EC"/>
    <w:rsid w:val="00610BB1"/>
    <w:rsid w:val="00665337"/>
    <w:rsid w:val="00686AEC"/>
    <w:rsid w:val="006B0BA7"/>
    <w:rsid w:val="006B7F66"/>
    <w:rsid w:val="006C41B3"/>
    <w:rsid w:val="006F3364"/>
    <w:rsid w:val="00746684"/>
    <w:rsid w:val="00775A0E"/>
    <w:rsid w:val="007A37BC"/>
    <w:rsid w:val="007B7027"/>
    <w:rsid w:val="007D3E1D"/>
    <w:rsid w:val="007E11A6"/>
    <w:rsid w:val="00827D83"/>
    <w:rsid w:val="008349FF"/>
    <w:rsid w:val="0083675C"/>
    <w:rsid w:val="00852F73"/>
    <w:rsid w:val="00860762"/>
    <w:rsid w:val="008665D4"/>
    <w:rsid w:val="00884D73"/>
    <w:rsid w:val="009024E4"/>
    <w:rsid w:val="009218F5"/>
    <w:rsid w:val="00926EFE"/>
    <w:rsid w:val="0094091A"/>
    <w:rsid w:val="009B21F5"/>
    <w:rsid w:val="009B663D"/>
    <w:rsid w:val="009C38B6"/>
    <w:rsid w:val="009E3276"/>
    <w:rsid w:val="009E7035"/>
    <w:rsid w:val="009F6245"/>
    <w:rsid w:val="00A05443"/>
    <w:rsid w:val="00A14914"/>
    <w:rsid w:val="00A91481"/>
    <w:rsid w:val="00A92067"/>
    <w:rsid w:val="00AA5D41"/>
    <w:rsid w:val="00AC5A8A"/>
    <w:rsid w:val="00AE7421"/>
    <w:rsid w:val="00AF22E8"/>
    <w:rsid w:val="00B051D9"/>
    <w:rsid w:val="00B12EBA"/>
    <w:rsid w:val="00B13127"/>
    <w:rsid w:val="00B24007"/>
    <w:rsid w:val="00B443E7"/>
    <w:rsid w:val="00B71658"/>
    <w:rsid w:val="00BB37AA"/>
    <w:rsid w:val="00BD4363"/>
    <w:rsid w:val="00BD6897"/>
    <w:rsid w:val="00C1359A"/>
    <w:rsid w:val="00C16434"/>
    <w:rsid w:val="00C46666"/>
    <w:rsid w:val="00C54D59"/>
    <w:rsid w:val="00C67505"/>
    <w:rsid w:val="00CB31FC"/>
    <w:rsid w:val="00CD6305"/>
    <w:rsid w:val="00D113F8"/>
    <w:rsid w:val="00D22B2A"/>
    <w:rsid w:val="00D4447C"/>
    <w:rsid w:val="00D56737"/>
    <w:rsid w:val="00D66854"/>
    <w:rsid w:val="00D72135"/>
    <w:rsid w:val="00D82576"/>
    <w:rsid w:val="00D86366"/>
    <w:rsid w:val="00DA0A70"/>
    <w:rsid w:val="00DB1445"/>
    <w:rsid w:val="00DB1C3A"/>
    <w:rsid w:val="00E110DD"/>
    <w:rsid w:val="00E2758D"/>
    <w:rsid w:val="00E5137E"/>
    <w:rsid w:val="00E56281"/>
    <w:rsid w:val="00E73912"/>
    <w:rsid w:val="00EA76A1"/>
    <w:rsid w:val="00EB6136"/>
    <w:rsid w:val="00EC1F22"/>
    <w:rsid w:val="00ED0223"/>
    <w:rsid w:val="00F03192"/>
    <w:rsid w:val="00F06255"/>
    <w:rsid w:val="00F13B25"/>
    <w:rsid w:val="00F15654"/>
    <w:rsid w:val="00F3709E"/>
    <w:rsid w:val="00F51773"/>
    <w:rsid w:val="00F5515C"/>
    <w:rsid w:val="00F670FF"/>
    <w:rsid w:val="00F84C85"/>
    <w:rsid w:val="00F9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7EE4F98B"/>
  <w15:docId w15:val="{1594CA88-0C6E-41BA-AAE3-6C73009BC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072A0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72A0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6076B4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2A0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6076B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2A0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F5897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2A0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2A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2A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6076B4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2A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2A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2A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rsid w:val="005072A0"/>
    <w:pPr>
      <w:spacing w:line="240" w:lineRule="auto"/>
      <w:ind w:left="720" w:hanging="288"/>
      <w:contextualSpacing/>
    </w:pPr>
    <w:rPr>
      <w:color w:val="2F5897" w:themeColor="text2"/>
    </w:rPr>
  </w:style>
  <w:style w:type="character" w:customStyle="1" w:styleId="Heading1Char">
    <w:name w:val="Heading 1 Char"/>
    <w:basedOn w:val="DefaultParagraphFont"/>
    <w:link w:val="Heading1"/>
    <w:uiPriority w:val="9"/>
    <w:rsid w:val="005072A0"/>
    <w:rPr>
      <w:rFonts w:asciiTheme="majorHAnsi" w:eastAsiaTheme="majorEastAsia" w:hAnsiTheme="majorHAnsi" w:cstheme="majorBidi"/>
      <w:bCs/>
      <w:color w:val="6076B4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72A0"/>
    <w:rPr>
      <w:rFonts w:eastAsiaTheme="majorEastAsia" w:cstheme="majorBidi"/>
      <w:b/>
      <w:bCs/>
      <w:color w:val="6076B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2A0"/>
    <w:rPr>
      <w:rFonts w:asciiTheme="majorHAnsi" w:eastAsiaTheme="majorEastAsia" w:hAnsiTheme="majorHAnsi" w:cstheme="majorBidi"/>
      <w:bCs/>
      <w:color w:val="2F5897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2A0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2A0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2A0"/>
    <w:rPr>
      <w:rFonts w:asciiTheme="majorHAnsi" w:eastAsiaTheme="majorEastAsia" w:hAnsiTheme="majorHAnsi" w:cstheme="majorBidi"/>
      <w:iCs/>
      <w:color w:val="6076B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2A0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2A0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2A0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72A0"/>
    <w:pPr>
      <w:spacing w:line="240" w:lineRule="auto"/>
    </w:pPr>
    <w:rPr>
      <w:rFonts w:asciiTheme="majorHAnsi" w:eastAsiaTheme="minorEastAsia" w:hAnsiTheme="majorHAnsi"/>
      <w:bCs/>
      <w:smallCaps/>
      <w:color w:val="2F5897" w:themeColor="text2"/>
      <w:spacing w:val="6"/>
      <w:sz w:val="22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5072A0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72A0"/>
    <w:rPr>
      <w:rFonts w:asciiTheme="majorHAnsi" w:eastAsiaTheme="majorEastAsia" w:hAnsiTheme="majorHAnsi" w:cstheme="majorBidi"/>
      <w:color w:val="2F5897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2A0"/>
    <w:pPr>
      <w:numPr>
        <w:ilvl w:val="1"/>
      </w:numPr>
    </w:pPr>
    <w:rPr>
      <w:rFonts w:eastAsiaTheme="majorEastAsia" w:cstheme="majorBidi"/>
      <w:iCs/>
      <w:color w:val="2F5897" w:themeColor="text2"/>
      <w:sz w:val="40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5072A0"/>
    <w:rPr>
      <w:rFonts w:eastAsiaTheme="majorEastAsia" w:cstheme="majorBidi"/>
      <w:iCs/>
      <w:color w:val="2F5897" w:themeColor="text2"/>
      <w:sz w:val="40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5072A0"/>
    <w:rPr>
      <w:b w:val="0"/>
      <w:bCs/>
      <w:i/>
      <w:color w:val="2F5897" w:themeColor="text2"/>
    </w:rPr>
  </w:style>
  <w:style w:type="character" w:styleId="Emphasis">
    <w:name w:val="Emphasis"/>
    <w:basedOn w:val="DefaultParagraphFont"/>
    <w:uiPriority w:val="20"/>
    <w:qFormat/>
    <w:rsid w:val="005072A0"/>
    <w:rPr>
      <w:b/>
      <w:i/>
      <w:iCs/>
    </w:rPr>
  </w:style>
  <w:style w:type="paragraph" w:styleId="NoSpacing">
    <w:name w:val="No Spacing"/>
    <w:link w:val="NoSpacingChar"/>
    <w:uiPriority w:val="1"/>
    <w:qFormat/>
    <w:rsid w:val="005072A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072A0"/>
    <w:pPr>
      <w:spacing w:after="0" w:line="360" w:lineRule="auto"/>
      <w:jc w:val="center"/>
    </w:pPr>
    <w:rPr>
      <w:rFonts w:eastAsiaTheme="minorEastAsia"/>
      <w:b/>
      <w:i/>
      <w:iCs/>
      <w:color w:val="6076B4" w:themeColor="accent1"/>
      <w:sz w:val="26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5072A0"/>
    <w:rPr>
      <w:rFonts w:eastAsiaTheme="minorEastAsia"/>
      <w:b/>
      <w:i/>
      <w:iCs/>
      <w:color w:val="6076B4" w:themeColor="accent1"/>
      <w:sz w:val="26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2A0"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2A0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6076B4" w:themeFill="accent1"/>
      <w:lang w:bidi="hi-IN"/>
    </w:rPr>
  </w:style>
  <w:style w:type="character" w:styleId="SubtleEmphasis">
    <w:name w:val="Subtle Emphasis"/>
    <w:basedOn w:val="DefaultParagraphFont"/>
    <w:uiPriority w:val="19"/>
    <w:qFormat/>
    <w:rsid w:val="005072A0"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sid w:val="005072A0"/>
    <w:rPr>
      <w:b/>
      <w:bCs/>
      <w:i/>
      <w:iCs/>
      <w:color w:val="6076B4" w:themeColor="accent1"/>
    </w:rPr>
  </w:style>
  <w:style w:type="character" w:styleId="SubtleReference">
    <w:name w:val="Subtle Reference"/>
    <w:basedOn w:val="DefaultParagraphFont"/>
    <w:uiPriority w:val="31"/>
    <w:qFormat/>
    <w:rsid w:val="005072A0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5072A0"/>
    <w:rPr>
      <w:b w:val="0"/>
      <w:bCs/>
      <w:smallCaps/>
      <w:color w:val="6076B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072A0"/>
    <w:rPr>
      <w:b/>
      <w:bCs/>
      <w:caps/>
      <w:smallCaps w:val="0"/>
      <w:color w:val="2F5897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72A0"/>
    <w:pPr>
      <w:spacing w:before="480" w:line="264" w:lineRule="auto"/>
      <w:outlineLvl w:val="9"/>
    </w:pPr>
    <w:rPr>
      <w:b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pPr>
      <w:spacing w:before="300"/>
    </w:pPr>
  </w:style>
  <w:style w:type="character" w:customStyle="1" w:styleId="NoSpacingChar">
    <w:name w:val="No Spacing Char"/>
    <w:basedOn w:val="DefaultParagraphFont"/>
    <w:link w:val="NoSpacing"/>
    <w:uiPriority w:val="1"/>
    <w:rsid w:val="005072A0"/>
  </w:style>
  <w:style w:type="paragraph" w:customStyle="1" w:styleId="Subsection">
    <w:name w:val="Subsection"/>
    <w:basedOn w:val="Heading2"/>
    <w:pPr>
      <w:spacing w:before="0"/>
    </w:pPr>
  </w:style>
  <w:style w:type="paragraph" w:customStyle="1" w:styleId="SubsectionDate">
    <w:name w:val="Subsection Date"/>
    <w:basedOn w:val="Normal"/>
    <w:pPr>
      <w:spacing w:after="0"/>
    </w:pPr>
    <w:rPr>
      <w:color w:val="6076B4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F5515C"/>
    <w:pPr>
      <w:spacing w:after="0" w:line="240" w:lineRule="auto"/>
      <w:ind w:left="1440"/>
    </w:pPr>
    <w:rPr>
      <w:rFonts w:ascii="Arial Narrow" w:eastAsia="Times New Roman" w:hAnsi="Arial Narrow" w:cs="Times New Roman"/>
      <w:color w:val="808080"/>
      <w:sz w:val="22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F5515C"/>
    <w:rPr>
      <w:rFonts w:ascii="Arial Narrow" w:eastAsia="Times New Roman" w:hAnsi="Arial Narrow" w:cs="Times New Roman"/>
      <w:color w:val="808080"/>
      <w:szCs w:val="24"/>
    </w:rPr>
  </w:style>
  <w:style w:type="paragraph" w:customStyle="1" w:styleId="Normal1">
    <w:name w:val="Normal1"/>
    <w:rsid w:val="000E37B7"/>
    <w:pPr>
      <w:spacing w:after="0"/>
    </w:pPr>
    <w:rPr>
      <w:rFonts w:ascii="Arial" w:eastAsia="Arial" w:hAnsi="Arial" w:cs="Arial"/>
      <w:color w:val="000000"/>
    </w:rPr>
  </w:style>
  <w:style w:type="character" w:styleId="Hyperlink">
    <w:name w:val="Hyperlink"/>
    <w:basedOn w:val="DefaultParagraphFont"/>
    <w:uiPriority w:val="99"/>
    <w:unhideWhenUsed/>
    <w:rsid w:val="00F670FF"/>
    <w:rPr>
      <w:color w:val="3399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63D5"/>
    <w:rPr>
      <w:color w:val="B2B2B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9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21\AppData\Roaming\Microsoft\Templates\Executive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DD16124031E490EB0B2D1FAA214C4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CB6C67-DFCD-4C17-B6AD-D846CF787103}"/>
      </w:docPartPr>
      <w:docPartBody>
        <w:p w:rsidR="0057714C" w:rsidRDefault="00721C0E">
          <w:pPr>
            <w:pStyle w:val="2DD16124031E490EB0B2D1FAA214C41F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20F49D4E342F4D8B80851A0B767E0F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871024-4C1F-4576-8A90-A77EC3964D29}"/>
      </w:docPartPr>
      <w:docPartBody>
        <w:p w:rsidR="0057714C" w:rsidRDefault="00721C0E">
          <w:pPr>
            <w:pStyle w:val="20F49D4E342F4D8B80851A0B767E0FF9"/>
          </w:pPr>
          <w:r>
            <w:t>[Type Your Name]</w:t>
          </w:r>
        </w:p>
      </w:docPartBody>
    </w:docPart>
    <w:docPart>
      <w:docPartPr>
        <w:name w:val="9A59DD90963C44F982802B91CF9CE5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0DB582-81A8-455D-959E-4031676151A4}"/>
      </w:docPartPr>
      <w:docPartBody>
        <w:p w:rsidR="0057714C" w:rsidRDefault="00721C0E">
          <w:pPr>
            <w:pStyle w:val="9A59DD90963C44F982802B91CF9CE5DC"/>
          </w:pPr>
          <w:r>
            <w:rPr>
              <w:color w:val="44546A" w:themeColor="text2"/>
            </w:rPr>
            <w:t>[Type your e-mail]</w:t>
          </w:r>
        </w:p>
      </w:docPartBody>
    </w:docPart>
    <w:docPart>
      <w:docPartPr>
        <w:name w:val="144F4BC93A5D408B9057B0BF935BC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42CE9-DD4A-4065-AA16-0AC883D006EA}"/>
      </w:docPartPr>
      <w:docPartBody>
        <w:p w:rsidR="0057714C" w:rsidRDefault="00721C0E">
          <w:pPr>
            <w:pStyle w:val="144F4BC93A5D408B9057B0BF935BCB7B"/>
          </w:pPr>
          <w:r>
            <w:rPr>
              <w:color w:val="44546A" w:themeColor="text2"/>
            </w:rPr>
            <w:t>[Type your address]</w:t>
          </w:r>
        </w:p>
      </w:docPartBody>
    </w:docPart>
    <w:docPart>
      <w:docPartPr>
        <w:name w:val="29072EB90C224F179A5839222BE431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78CE0-FAB6-43C4-A8C3-1F28507F093C}"/>
      </w:docPartPr>
      <w:docPartBody>
        <w:p w:rsidR="0057714C" w:rsidRDefault="00721C0E">
          <w:pPr>
            <w:pStyle w:val="29072EB90C224F179A5839222BE43109"/>
          </w:pPr>
          <w:r>
            <w:rPr>
              <w:color w:val="44546A" w:themeColor="text2"/>
            </w:rPr>
            <w:t>[Type your phone number]</w:t>
          </w:r>
        </w:p>
      </w:docPartBody>
    </w:docPart>
    <w:docPart>
      <w:docPartPr>
        <w:name w:val="7CB0C340552B4820AB75205D254679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6786F0-FFAF-4BE5-9168-0AAC14C744DA}"/>
      </w:docPartPr>
      <w:docPartBody>
        <w:p w:rsidR="0057714C" w:rsidRDefault="00721C0E">
          <w:pPr>
            <w:pStyle w:val="7CB0C340552B4820AB75205D254679F4"/>
          </w:pPr>
          <w:r>
            <w:t>[Type list of skills]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ｺﾞｼｯｸM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HGSMinchoE">
    <w:altName w:val="HGS明朝E"/>
    <w:panose1 w:val="00000000000000000000"/>
    <w:charset w:val="8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5E6"/>
    <w:rsid w:val="00053587"/>
    <w:rsid w:val="00276423"/>
    <w:rsid w:val="002963D3"/>
    <w:rsid w:val="002D38E4"/>
    <w:rsid w:val="002E2749"/>
    <w:rsid w:val="003706A3"/>
    <w:rsid w:val="004C3796"/>
    <w:rsid w:val="005629F5"/>
    <w:rsid w:val="0057714C"/>
    <w:rsid w:val="00721C0E"/>
    <w:rsid w:val="008B25E6"/>
    <w:rsid w:val="009653A0"/>
    <w:rsid w:val="00D1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2DD16124031E490EB0B2D1FAA214C41F">
    <w:name w:val="2DD16124031E490EB0B2D1FAA214C41F"/>
  </w:style>
  <w:style w:type="paragraph" w:customStyle="1" w:styleId="20F49D4E342F4D8B80851A0B767E0FF9">
    <w:name w:val="20F49D4E342F4D8B80851A0B767E0FF9"/>
  </w:style>
  <w:style w:type="paragraph" w:customStyle="1" w:styleId="9A59DD90963C44F982802B91CF9CE5DC">
    <w:name w:val="9A59DD90963C44F982802B91CF9CE5DC"/>
  </w:style>
  <w:style w:type="paragraph" w:customStyle="1" w:styleId="144F4BC93A5D408B9057B0BF935BCB7B">
    <w:name w:val="144F4BC93A5D408B9057B0BF935BCB7B"/>
  </w:style>
  <w:style w:type="paragraph" w:customStyle="1" w:styleId="29072EB90C224F179A5839222BE43109">
    <w:name w:val="29072EB90C224F179A5839222BE43109"/>
  </w:style>
  <w:style w:type="paragraph" w:customStyle="1" w:styleId="5EBBEA0551EA446584AADB3F47CA26B1">
    <w:name w:val="5EBBEA0551EA446584AADB3F47CA26B1"/>
  </w:style>
  <w:style w:type="paragraph" w:customStyle="1" w:styleId="DD93669BBC4C4FB0A16B88D9B38A1E49">
    <w:name w:val="DD93669BBC4C4FB0A16B88D9B38A1E49"/>
  </w:style>
  <w:style w:type="paragraph" w:customStyle="1" w:styleId="CBD2BCD1F0D74D5B8999B6D49809063C">
    <w:name w:val="CBD2BCD1F0D74D5B8999B6D49809063C"/>
  </w:style>
  <w:style w:type="paragraph" w:customStyle="1" w:styleId="0E3ACD8D1C2D4ED5AF71E613277C7496">
    <w:name w:val="0E3ACD8D1C2D4ED5AF71E613277C7496"/>
  </w:style>
  <w:style w:type="paragraph" w:customStyle="1" w:styleId="CAF85E46B08D48A1AA3871979CA6DD5B">
    <w:name w:val="CAF85E46B08D48A1AA3871979CA6DD5B"/>
  </w:style>
  <w:style w:type="paragraph" w:customStyle="1" w:styleId="67728FD1818C49908D4A4ABF01B4D554">
    <w:name w:val="67728FD1818C49908D4A4ABF01B4D554"/>
  </w:style>
  <w:style w:type="paragraph" w:customStyle="1" w:styleId="9E1DA04CD0C24A23A1B080EBC1E1AED0">
    <w:name w:val="9E1DA04CD0C24A23A1B080EBC1E1AED0"/>
  </w:style>
  <w:style w:type="paragraph" w:customStyle="1" w:styleId="9C6B3298685349839AB39DE3E99254B2">
    <w:name w:val="9C6B3298685349839AB39DE3E99254B2"/>
  </w:style>
  <w:style w:type="character" w:styleId="IntenseEmphasis">
    <w:name w:val="Intense Emphasis"/>
    <w:aliases w:val="Subsection Intense Emphasis"/>
    <w:basedOn w:val="DefaultParagraphFont"/>
    <w:uiPriority w:val="21"/>
    <w:qFormat/>
    <w:rsid w:val="008B25E6"/>
    <w:rPr>
      <w:b/>
      <w:bCs/>
      <w:i/>
      <w:iCs/>
      <w:caps w:val="0"/>
      <w:smallCaps w:val="0"/>
      <w:color w:val="5B9BD5" w:themeColor="accent1"/>
    </w:rPr>
  </w:style>
  <w:style w:type="paragraph" w:customStyle="1" w:styleId="2D9BA87BF2EC4570A67A3887521EF5BB">
    <w:name w:val="2D9BA87BF2EC4570A67A3887521EF5BB"/>
  </w:style>
  <w:style w:type="paragraph" w:customStyle="1" w:styleId="807E46CEEAB84FD38D04CD94B515452E">
    <w:name w:val="807E46CEEAB84FD38D04CD94B515452E"/>
  </w:style>
  <w:style w:type="paragraph" w:customStyle="1" w:styleId="A174113F66454B4896443F488C9B88D9">
    <w:name w:val="A174113F66454B4896443F488C9B88D9"/>
  </w:style>
  <w:style w:type="paragraph" w:customStyle="1" w:styleId="EECB089E0A9443D685BBFC88A4E98A7A">
    <w:name w:val="EECB089E0A9443D685BBFC88A4E98A7A"/>
  </w:style>
  <w:style w:type="paragraph" w:customStyle="1" w:styleId="D9007CAB09544339A96C3B5FC76396F6">
    <w:name w:val="D9007CAB09544339A96C3B5FC76396F6"/>
  </w:style>
  <w:style w:type="paragraph" w:customStyle="1" w:styleId="7CB0C340552B4820AB75205D254679F4">
    <w:name w:val="7CB0C340552B4820AB75205D254679F4"/>
  </w:style>
  <w:style w:type="paragraph" w:customStyle="1" w:styleId="9A09AF244DA946FC81DB5FF1201FB177">
    <w:name w:val="9A09AF244DA946FC81DB5FF1201FB177"/>
    <w:rsid w:val="008B25E6"/>
  </w:style>
  <w:style w:type="paragraph" w:customStyle="1" w:styleId="AC65BC0D3FF948878D751DA4208EB9C8">
    <w:name w:val="AC65BC0D3FF948878D751DA4208EB9C8"/>
    <w:rsid w:val="008B25E6"/>
  </w:style>
  <w:style w:type="paragraph" w:customStyle="1" w:styleId="416AD6D48294498A8A2C0D78685EE5F5">
    <w:name w:val="416AD6D48294498A8A2C0D78685EE5F5"/>
    <w:rsid w:val="008B25E6"/>
  </w:style>
  <w:style w:type="paragraph" w:customStyle="1" w:styleId="29C8DC1457714DA691BD1E5F823251E6">
    <w:name w:val="29C8DC1457714DA691BD1E5F823251E6"/>
    <w:rsid w:val="008B25E6"/>
  </w:style>
  <w:style w:type="paragraph" w:customStyle="1" w:styleId="A3A19F6CDDC44884A8BBBC894D56F0BA">
    <w:name w:val="A3A19F6CDDC44884A8BBBC894D56F0BA"/>
    <w:rsid w:val="008B25E6"/>
  </w:style>
  <w:style w:type="paragraph" w:customStyle="1" w:styleId="525B81C7F94341859B36435A84D2A9E2">
    <w:name w:val="525B81C7F94341859B36435A84D2A9E2"/>
    <w:rsid w:val="008B25E6"/>
  </w:style>
  <w:style w:type="paragraph" w:customStyle="1" w:styleId="A92A6C2AAACE4C269D68670C388BDC60">
    <w:name w:val="A92A6C2AAACE4C269D68670C388BDC60"/>
    <w:rsid w:val="008B25E6"/>
  </w:style>
  <w:style w:type="paragraph" w:customStyle="1" w:styleId="9289E35D9F2043A68083C0023A5109EC">
    <w:name w:val="9289E35D9F2043A68083C0023A5109EC"/>
    <w:rsid w:val="008B25E6"/>
  </w:style>
  <w:style w:type="paragraph" w:customStyle="1" w:styleId="A65DE335827F495FB6C0391CD5495840">
    <w:name w:val="A65DE335827F495FB6C0391CD5495840"/>
    <w:rsid w:val="008B25E6"/>
  </w:style>
  <w:style w:type="paragraph" w:customStyle="1" w:styleId="C632A20930754A54860851901D6DF856">
    <w:name w:val="C632A20930754A54860851901D6DF856"/>
    <w:rsid w:val="008B25E6"/>
  </w:style>
  <w:style w:type="paragraph" w:customStyle="1" w:styleId="6662403C25D245BC88FD1F839C2ACED3">
    <w:name w:val="6662403C25D245BC88FD1F839C2ACED3"/>
    <w:rsid w:val="008B25E6"/>
  </w:style>
  <w:style w:type="paragraph" w:customStyle="1" w:styleId="F161C333B3F0436F818BD0AC60880408">
    <w:name w:val="F161C333B3F0436F818BD0AC60880408"/>
    <w:rsid w:val="008B25E6"/>
  </w:style>
  <w:style w:type="paragraph" w:customStyle="1" w:styleId="D0D9576A49DA4BDBAE7832DD773D0954">
    <w:name w:val="D0D9576A49DA4BDBAE7832DD773D0954"/>
    <w:rsid w:val="008B25E6"/>
  </w:style>
  <w:style w:type="paragraph" w:customStyle="1" w:styleId="B0115EEFB2104579831EF5992CF64D35">
    <w:name w:val="B0115EEFB2104579831EF5992CF64D35"/>
    <w:rsid w:val="008B25E6"/>
  </w:style>
  <w:style w:type="paragraph" w:customStyle="1" w:styleId="959CCFCE62244C709DD8129EF5BF5BEA">
    <w:name w:val="959CCFCE62244C709DD8129EF5BF5BEA"/>
    <w:rsid w:val="008B25E6"/>
  </w:style>
  <w:style w:type="paragraph" w:customStyle="1" w:styleId="D782B9EA1E9F4119A287A716DD49DD3B">
    <w:name w:val="D782B9EA1E9F4119A287A716DD49DD3B"/>
    <w:rsid w:val="008B25E6"/>
  </w:style>
  <w:style w:type="paragraph" w:customStyle="1" w:styleId="6CB16FF6355D4A2EA4A9D98EBFBD09BD">
    <w:name w:val="6CB16FF6355D4A2EA4A9D98EBFBD09BD"/>
    <w:rsid w:val="008B25E6"/>
  </w:style>
  <w:style w:type="paragraph" w:customStyle="1" w:styleId="D6D815C47EC843E88C43B62FA14CC7BE">
    <w:name w:val="D6D815C47EC843E88C43B62FA14CC7BE"/>
    <w:rsid w:val="008B25E6"/>
  </w:style>
  <w:style w:type="paragraph" w:customStyle="1" w:styleId="33833628B35246BF80C75339711DAE2A">
    <w:name w:val="33833628B35246BF80C75339711DAE2A"/>
    <w:rsid w:val="008B25E6"/>
  </w:style>
  <w:style w:type="paragraph" w:customStyle="1" w:styleId="A8F4B8B4931D40789900F58BE5D9D985">
    <w:name w:val="A8F4B8B4931D40789900F58BE5D9D985"/>
    <w:rsid w:val="008B25E6"/>
  </w:style>
  <w:style w:type="paragraph" w:customStyle="1" w:styleId="11599091C1654FCFB776CC1BCABDC028">
    <w:name w:val="11599091C1654FCFB776CC1BCABDC028"/>
    <w:rsid w:val="008B25E6"/>
  </w:style>
  <w:style w:type="paragraph" w:customStyle="1" w:styleId="463E7D125D1B4FE08C9223EA3A3FB31E">
    <w:name w:val="463E7D125D1B4FE08C9223EA3A3FB31E"/>
    <w:rsid w:val="008B25E6"/>
  </w:style>
  <w:style w:type="paragraph" w:customStyle="1" w:styleId="924A663765B44247BF3229444D6B1E15">
    <w:name w:val="924A663765B44247BF3229444D6B1E15"/>
    <w:rsid w:val="008B25E6"/>
  </w:style>
  <w:style w:type="paragraph" w:customStyle="1" w:styleId="B8280F0E4AB64DB1B3AF8DAED7039424">
    <w:name w:val="B8280F0E4AB64DB1B3AF8DAED7039424"/>
    <w:rsid w:val="008B25E6"/>
  </w:style>
  <w:style w:type="paragraph" w:customStyle="1" w:styleId="11055A55B01643E996A718B4A197A491">
    <w:name w:val="11055A55B01643E996A718B4A197A491"/>
    <w:rsid w:val="008B25E6"/>
  </w:style>
  <w:style w:type="paragraph" w:customStyle="1" w:styleId="906C3D766D794CB9AED18C29D4BCC0AB">
    <w:name w:val="906C3D766D794CB9AED18C29D4BCC0AB"/>
    <w:rsid w:val="008B25E6"/>
  </w:style>
  <w:style w:type="paragraph" w:customStyle="1" w:styleId="1CDF05EC2E8C42458E5CBB2401067E38">
    <w:name w:val="1CDF05EC2E8C42458E5CBB2401067E38"/>
    <w:rsid w:val="008B25E6"/>
  </w:style>
  <w:style w:type="paragraph" w:customStyle="1" w:styleId="B5DA64AD53D344C5B19C5FDC0222555E">
    <w:name w:val="B5DA64AD53D344C5B19C5FDC0222555E"/>
    <w:rsid w:val="008B25E6"/>
  </w:style>
  <w:style w:type="paragraph" w:customStyle="1" w:styleId="9709AEAD0A3747E7AEBA3F37A242D425">
    <w:name w:val="9709AEAD0A3747E7AEBA3F37A242D425"/>
    <w:rsid w:val="008B25E6"/>
  </w:style>
  <w:style w:type="paragraph" w:customStyle="1" w:styleId="3C5ACCF05AA948C7B6638C0A2C56F03A">
    <w:name w:val="3C5ACCF05AA948C7B6638C0A2C56F03A"/>
    <w:rsid w:val="008B25E6"/>
  </w:style>
  <w:style w:type="paragraph" w:customStyle="1" w:styleId="AF1A6C25E90343F8A488D55FBA357169">
    <w:name w:val="AF1A6C25E90343F8A488D55FBA357169"/>
    <w:rsid w:val="008B25E6"/>
  </w:style>
  <w:style w:type="paragraph" w:customStyle="1" w:styleId="A253248439CD47D79A47FC1ACAA28B3B">
    <w:name w:val="A253248439CD47D79A47FC1ACAA28B3B"/>
    <w:rsid w:val="008B25E6"/>
  </w:style>
  <w:style w:type="paragraph" w:customStyle="1" w:styleId="03E772F4454C4E948DD9A18A7753AF21">
    <w:name w:val="03E772F4454C4E948DD9A18A7753AF21"/>
    <w:rsid w:val="008B25E6"/>
  </w:style>
  <w:style w:type="paragraph" w:customStyle="1" w:styleId="AF204BF39DBD483A977D6529D4E6F5E7">
    <w:name w:val="AF204BF39DBD483A977D6529D4E6F5E7"/>
    <w:rsid w:val="008B25E6"/>
  </w:style>
  <w:style w:type="paragraph" w:customStyle="1" w:styleId="030F7582A5464CE1B889EDE7D9CE0DA6">
    <w:name w:val="030F7582A5464CE1B889EDE7D9CE0DA6"/>
    <w:rsid w:val="008B25E6"/>
  </w:style>
  <w:style w:type="paragraph" w:customStyle="1" w:styleId="2BAF1857FD3A4CB0973F90A476CCC66E">
    <w:name w:val="2BAF1857FD3A4CB0973F90A476CCC66E"/>
    <w:rsid w:val="008B25E6"/>
  </w:style>
  <w:style w:type="paragraph" w:customStyle="1" w:styleId="F5553392EAEC4ACF8D7D5320AF0991A0">
    <w:name w:val="F5553392EAEC4ACF8D7D5320AF0991A0"/>
    <w:rsid w:val="008B25E6"/>
  </w:style>
  <w:style w:type="paragraph" w:customStyle="1" w:styleId="3294699C32D2454BA49B4A13965693EF">
    <w:name w:val="3294699C32D2454BA49B4A13965693EF"/>
    <w:rsid w:val="008B25E6"/>
  </w:style>
  <w:style w:type="paragraph" w:customStyle="1" w:styleId="70E0B79BBAE44BC9AFEDBCDE1DBDEE3A">
    <w:name w:val="70E0B79BBAE44BC9AFEDBCDE1DBDEE3A"/>
    <w:rsid w:val="008B25E6"/>
  </w:style>
  <w:style w:type="paragraph" w:customStyle="1" w:styleId="8EE34CF5F56941CE85B6FD4E44210944">
    <w:name w:val="8EE34CF5F56941CE85B6FD4E44210944"/>
    <w:rsid w:val="008B25E6"/>
  </w:style>
  <w:style w:type="paragraph" w:customStyle="1" w:styleId="38BAF0A2017D49D58387135AE59995A5">
    <w:name w:val="38BAF0A2017D49D58387135AE59995A5"/>
    <w:rsid w:val="008B25E6"/>
  </w:style>
  <w:style w:type="paragraph" w:customStyle="1" w:styleId="A204D8BE000B4611A8550545A9BDE52A">
    <w:name w:val="A204D8BE000B4611A8550545A9BDE52A"/>
    <w:rsid w:val="008B25E6"/>
  </w:style>
  <w:style w:type="paragraph" w:customStyle="1" w:styleId="C1686F11838E412482D6093E6D7A814F">
    <w:name w:val="C1686F11838E412482D6093E6D7A814F"/>
    <w:rsid w:val="008B25E6"/>
  </w:style>
  <w:style w:type="paragraph" w:customStyle="1" w:styleId="80BE5A8845304295AF206928B0E8A0BF">
    <w:name w:val="80BE5A8845304295AF206928B0E8A0BF"/>
    <w:rsid w:val="008B25E6"/>
  </w:style>
  <w:style w:type="paragraph" w:customStyle="1" w:styleId="3A7F449E20EA4510923F021C66199084">
    <w:name w:val="3A7F449E20EA4510923F021C66199084"/>
    <w:rsid w:val="008B25E6"/>
  </w:style>
  <w:style w:type="paragraph" w:customStyle="1" w:styleId="CAB0753E09764556AB73FDA8CEA31940">
    <w:name w:val="CAB0753E09764556AB73FDA8CEA31940"/>
    <w:rsid w:val="008B25E6"/>
  </w:style>
  <w:style w:type="paragraph" w:customStyle="1" w:styleId="B62341D776B44FE6976C0155FBB5D517">
    <w:name w:val="B62341D776B44FE6976C0155FBB5D517"/>
    <w:rsid w:val="008B25E6"/>
  </w:style>
  <w:style w:type="paragraph" w:customStyle="1" w:styleId="943CF00D204F4F0597D6236CE511B74C">
    <w:name w:val="943CF00D204F4F0597D6236CE511B74C"/>
    <w:rsid w:val="008B25E6"/>
  </w:style>
  <w:style w:type="paragraph" w:customStyle="1" w:styleId="AAC331690DBB437CAB0422E66A761B39">
    <w:name w:val="AAC331690DBB437CAB0422E66A761B39"/>
    <w:rsid w:val="008B25E6"/>
  </w:style>
  <w:style w:type="paragraph" w:customStyle="1" w:styleId="889018F07CC64E43806FBADB034BAD9A">
    <w:name w:val="889018F07CC64E43806FBADB034BAD9A"/>
    <w:rsid w:val="008B25E6"/>
  </w:style>
  <w:style w:type="paragraph" w:customStyle="1" w:styleId="4B9106174EB249F9B86F40EA0514A83F">
    <w:name w:val="4B9106174EB249F9B86F40EA0514A83F"/>
    <w:rsid w:val="008B25E6"/>
  </w:style>
  <w:style w:type="paragraph" w:customStyle="1" w:styleId="919BFDDEF14549829FED04AE8B983C50">
    <w:name w:val="919BFDDEF14549829FED04AE8B983C50"/>
    <w:rsid w:val="008B25E6"/>
  </w:style>
  <w:style w:type="paragraph" w:customStyle="1" w:styleId="959786DB251A444FB766CB0537B2941A">
    <w:name w:val="959786DB251A444FB766CB0537B2941A"/>
    <w:rsid w:val="008B25E6"/>
  </w:style>
  <w:style w:type="paragraph" w:customStyle="1" w:styleId="AA86EBB63A544B96BAD6F329358D1C12">
    <w:name w:val="AA86EBB63A544B96BAD6F329358D1C12"/>
    <w:rsid w:val="008B25E6"/>
  </w:style>
  <w:style w:type="paragraph" w:customStyle="1" w:styleId="702927BC0D524794BF0F542FC0DBE35C">
    <w:name w:val="702927BC0D524794BF0F542FC0DBE35C"/>
    <w:rsid w:val="008B25E6"/>
  </w:style>
  <w:style w:type="paragraph" w:customStyle="1" w:styleId="74E8CA9236FB4A5B87BA945A92509186">
    <w:name w:val="74E8CA9236FB4A5B87BA945A92509186"/>
    <w:rsid w:val="008B25E6"/>
  </w:style>
  <w:style w:type="paragraph" w:customStyle="1" w:styleId="660ABFB24C7247109BF6EC43D5C437C1">
    <w:name w:val="660ABFB24C7247109BF6EC43D5C437C1"/>
    <w:rsid w:val="008B25E6"/>
  </w:style>
  <w:style w:type="paragraph" w:customStyle="1" w:styleId="8031CA966DFC4947BC6F4BAB5CD161D4">
    <w:name w:val="8031CA966DFC4947BC6F4BAB5CD161D4"/>
    <w:rsid w:val="008B25E6"/>
  </w:style>
  <w:style w:type="paragraph" w:customStyle="1" w:styleId="98418FC9ACCA4D669606EE3E510B034E">
    <w:name w:val="98418FC9ACCA4D669606EE3E510B034E"/>
    <w:rsid w:val="008B25E6"/>
  </w:style>
  <w:style w:type="paragraph" w:customStyle="1" w:styleId="7049D65E9CB745C29DC0DEC81C62DCF3">
    <w:name w:val="7049D65E9CB745C29DC0DEC81C62DCF3"/>
    <w:rsid w:val="008B25E6"/>
  </w:style>
  <w:style w:type="paragraph" w:customStyle="1" w:styleId="364B903E9C8E403F8833AE26CAC5AA06">
    <w:name w:val="364B903E9C8E403F8833AE26CAC5AA06"/>
    <w:rsid w:val="008B25E6"/>
  </w:style>
  <w:style w:type="paragraph" w:customStyle="1" w:styleId="0DFC578A043D438E876A4BBB7D437DDF">
    <w:name w:val="0DFC578A043D438E876A4BBB7D437DDF"/>
    <w:rsid w:val="008B25E6"/>
  </w:style>
  <w:style w:type="paragraph" w:customStyle="1" w:styleId="92339574C60C49EB8E5D3705601B1D8E">
    <w:name w:val="92339574C60C49EB8E5D3705601B1D8E"/>
    <w:rsid w:val="008B25E6"/>
  </w:style>
  <w:style w:type="paragraph" w:customStyle="1" w:styleId="EF669BE7DDF4455A98966EDECCFF35E1">
    <w:name w:val="EF669BE7DDF4455A98966EDECCFF35E1"/>
    <w:rsid w:val="008B25E6"/>
  </w:style>
  <w:style w:type="paragraph" w:customStyle="1" w:styleId="C800BC9E0228419B914D5E82C4E73288">
    <w:name w:val="C800BC9E0228419B914D5E82C4E73288"/>
    <w:rsid w:val="008B25E6"/>
  </w:style>
  <w:style w:type="paragraph" w:customStyle="1" w:styleId="8DE8D284A0E145F38C80C1C482DC3F89">
    <w:name w:val="8DE8D284A0E145F38C80C1C482DC3F89"/>
    <w:rsid w:val="008B25E6"/>
  </w:style>
  <w:style w:type="paragraph" w:customStyle="1" w:styleId="306D5EEFAC67491597CCD4762A6851C3">
    <w:name w:val="306D5EEFAC67491597CCD4762A6851C3"/>
    <w:rsid w:val="008B25E6"/>
  </w:style>
  <w:style w:type="paragraph" w:customStyle="1" w:styleId="92BCC0364FFA441EB986E47DEA2EBFA2">
    <w:name w:val="92BCC0364FFA441EB986E47DEA2EBFA2"/>
    <w:rsid w:val="008B25E6"/>
  </w:style>
  <w:style w:type="paragraph" w:customStyle="1" w:styleId="CDF9EA64069E43CEBA3614466F60BFDA">
    <w:name w:val="CDF9EA64069E43CEBA3614466F60BFDA"/>
    <w:rsid w:val="008B25E6"/>
  </w:style>
  <w:style w:type="paragraph" w:customStyle="1" w:styleId="FF45289920FE403EB8C329677324BFE6">
    <w:name w:val="FF45289920FE403EB8C329677324BFE6"/>
    <w:rsid w:val="008B25E6"/>
  </w:style>
  <w:style w:type="paragraph" w:customStyle="1" w:styleId="24EFA3F8BCB94639A1177A7A877419DD">
    <w:name w:val="24EFA3F8BCB94639A1177A7A877419DD"/>
    <w:rsid w:val="008B25E6"/>
  </w:style>
  <w:style w:type="paragraph" w:customStyle="1" w:styleId="20782F8C805646499D39AA42F831A1D3">
    <w:name w:val="20782F8C805646499D39AA42F831A1D3"/>
    <w:rsid w:val="008B25E6"/>
  </w:style>
  <w:style w:type="paragraph" w:customStyle="1" w:styleId="796F939D300340FD80698C62E8933674">
    <w:name w:val="796F939D300340FD80698C62E8933674"/>
    <w:rsid w:val="008B25E6"/>
  </w:style>
  <w:style w:type="paragraph" w:customStyle="1" w:styleId="D2E5A95BCB3A4E0C86B77F373AA6B7BC">
    <w:name w:val="D2E5A95BCB3A4E0C86B77F373AA6B7BC"/>
    <w:rsid w:val="008B25E6"/>
  </w:style>
  <w:style w:type="paragraph" w:customStyle="1" w:styleId="836E251FD3E84819B656A22C62E66C9A">
    <w:name w:val="836E251FD3E84819B656A22C62E66C9A"/>
    <w:rsid w:val="008B25E6"/>
  </w:style>
  <w:style w:type="paragraph" w:customStyle="1" w:styleId="768F1F2DB391437F89B34016B3CFC6A7">
    <w:name w:val="768F1F2DB391437F89B34016B3CFC6A7"/>
    <w:rsid w:val="008B25E6"/>
  </w:style>
  <w:style w:type="paragraph" w:customStyle="1" w:styleId="9AD37822B2A1424A9D15D1388BD148EA">
    <w:name w:val="9AD37822B2A1424A9D15D1388BD148EA"/>
    <w:rsid w:val="008B25E6"/>
  </w:style>
  <w:style w:type="paragraph" w:customStyle="1" w:styleId="4A7DA41793A645C2A5A2D4DF5E1F2EC4">
    <w:name w:val="4A7DA41793A645C2A5A2D4DF5E1F2EC4"/>
    <w:rsid w:val="008B25E6"/>
  </w:style>
  <w:style w:type="paragraph" w:customStyle="1" w:styleId="7A9581F1282341DBB532E664AD24AC2E">
    <w:name w:val="7A9581F1282341DBB532E664AD24AC2E"/>
    <w:rsid w:val="008B25E6"/>
  </w:style>
  <w:style w:type="paragraph" w:customStyle="1" w:styleId="ACEBC9B93D944C5E8073452993C8A848">
    <w:name w:val="ACEBC9B93D944C5E8073452993C8A848"/>
    <w:rsid w:val="008B25E6"/>
  </w:style>
  <w:style w:type="paragraph" w:customStyle="1" w:styleId="8F865462F5B34DFB95A70FB15FD8D093">
    <w:name w:val="8F865462F5B34DFB95A70FB15FD8D093"/>
    <w:rsid w:val="008B25E6"/>
  </w:style>
  <w:style w:type="paragraph" w:customStyle="1" w:styleId="F2ABCE778090408E875A7BF5D8B69F8D">
    <w:name w:val="F2ABCE778090408E875A7BF5D8B69F8D"/>
    <w:rsid w:val="008B25E6"/>
  </w:style>
  <w:style w:type="paragraph" w:customStyle="1" w:styleId="ED0D8E8830034A9A8FD12B9FE34E9EE8">
    <w:name w:val="ED0D8E8830034A9A8FD12B9FE34E9EE8"/>
    <w:rsid w:val="008B25E6"/>
  </w:style>
  <w:style w:type="paragraph" w:customStyle="1" w:styleId="66D87F4DD9AD46EFB044190DBD3773AA">
    <w:name w:val="66D87F4DD9AD46EFB044190DBD3773AA"/>
    <w:rsid w:val="008B25E6"/>
  </w:style>
  <w:style w:type="paragraph" w:customStyle="1" w:styleId="47D915084FDF4C1B995D03EE27915E22">
    <w:name w:val="47D915084FDF4C1B995D03EE27915E22"/>
    <w:rsid w:val="008B25E6"/>
  </w:style>
  <w:style w:type="paragraph" w:customStyle="1" w:styleId="E867E4D1B70C4B45BA3626DE99F77F85">
    <w:name w:val="E867E4D1B70C4B45BA3626DE99F77F85"/>
    <w:rsid w:val="008B25E6"/>
  </w:style>
  <w:style w:type="paragraph" w:customStyle="1" w:styleId="F6B9DA5B88B14CE083439854F2D106DE">
    <w:name w:val="F6B9DA5B88B14CE083439854F2D106DE"/>
    <w:rsid w:val="008B25E6"/>
  </w:style>
  <w:style w:type="paragraph" w:customStyle="1" w:styleId="1BED4BF0E2C2457FBAC763D1331B8575">
    <w:name w:val="1BED4BF0E2C2457FBAC763D1331B8575"/>
    <w:rsid w:val="008B25E6"/>
  </w:style>
  <w:style w:type="paragraph" w:customStyle="1" w:styleId="189745E03E9B486C9A22E4FE48EBE27A">
    <w:name w:val="189745E03E9B486C9A22E4FE48EBE27A"/>
    <w:rsid w:val="008B25E6"/>
  </w:style>
  <w:style w:type="paragraph" w:customStyle="1" w:styleId="0774E7696C7B4E56BC7A22F2E1E2378A">
    <w:name w:val="0774E7696C7B4E56BC7A22F2E1E2378A"/>
    <w:rsid w:val="008B25E6"/>
  </w:style>
  <w:style w:type="paragraph" w:customStyle="1" w:styleId="2C193B1CD0AD444FA13780F39150554F">
    <w:name w:val="2C193B1CD0AD444FA13780F39150554F"/>
    <w:rsid w:val="008B25E6"/>
  </w:style>
  <w:style w:type="paragraph" w:customStyle="1" w:styleId="1B76F4782E994838BF993152259B88F1">
    <w:name w:val="1B76F4782E994838BF993152259B88F1"/>
    <w:rsid w:val="008B25E6"/>
  </w:style>
  <w:style w:type="paragraph" w:customStyle="1" w:styleId="CA34B4CEA14344FCA58C839B4018E017">
    <w:name w:val="CA34B4CEA14344FCA58C839B4018E017"/>
    <w:rsid w:val="008B25E6"/>
  </w:style>
  <w:style w:type="paragraph" w:customStyle="1" w:styleId="9CCBA9AA8BD54102B1A8EA41F47E4BFD">
    <w:name w:val="9CCBA9AA8BD54102B1A8EA41F47E4BFD"/>
    <w:rsid w:val="008B25E6"/>
  </w:style>
  <w:style w:type="paragraph" w:customStyle="1" w:styleId="4DF58F0782AF4EE39CB2E913E7C9C13E">
    <w:name w:val="4DF58F0782AF4EE39CB2E913E7C9C13E"/>
    <w:rsid w:val="008B25E6"/>
  </w:style>
  <w:style w:type="paragraph" w:customStyle="1" w:styleId="8195923C2B2C474F956FB7D0ACFB4150">
    <w:name w:val="8195923C2B2C474F956FB7D0ACFB4150"/>
    <w:rsid w:val="008B25E6"/>
  </w:style>
  <w:style w:type="paragraph" w:customStyle="1" w:styleId="4B8684C015DD4716913CEA9024E450A8">
    <w:name w:val="4B8684C015DD4716913CEA9024E450A8"/>
    <w:rsid w:val="008B25E6"/>
  </w:style>
  <w:style w:type="paragraph" w:customStyle="1" w:styleId="F584FD2446A44E3B958CD98F85BD36C7">
    <w:name w:val="F584FD2446A44E3B958CD98F85BD36C7"/>
    <w:rsid w:val="008B25E6"/>
  </w:style>
  <w:style w:type="paragraph" w:customStyle="1" w:styleId="E804A797901B4756B0B0A6E0BF9BBB60">
    <w:name w:val="E804A797901B4756B0B0A6E0BF9BBB60"/>
    <w:rsid w:val="008B25E6"/>
  </w:style>
  <w:style w:type="paragraph" w:customStyle="1" w:styleId="3FCFDF501E494B39996631AF87C4EDE5">
    <w:name w:val="3FCFDF501E494B39996631AF87C4EDE5"/>
    <w:rsid w:val="008B25E6"/>
  </w:style>
  <w:style w:type="paragraph" w:customStyle="1" w:styleId="3430DEC3E6B6442E9E0A0DCCF67F517A">
    <w:name w:val="3430DEC3E6B6442E9E0A0DCCF67F517A"/>
    <w:rsid w:val="008B25E6"/>
  </w:style>
  <w:style w:type="paragraph" w:customStyle="1" w:styleId="F68E39D09762403F844934E7141D6940">
    <w:name w:val="F68E39D09762403F844934E7141D6940"/>
    <w:rsid w:val="008B25E6"/>
  </w:style>
  <w:style w:type="paragraph" w:customStyle="1" w:styleId="B6D846C890374B72B4254AAC18FB61A6">
    <w:name w:val="B6D846C890374B72B4254AAC18FB61A6"/>
    <w:rsid w:val="008B25E6"/>
  </w:style>
  <w:style w:type="paragraph" w:customStyle="1" w:styleId="E1D0BCDF1914447B9DC423FCF50BDD5B">
    <w:name w:val="E1D0BCDF1914447B9DC423FCF50BDD5B"/>
    <w:rsid w:val="008B25E6"/>
  </w:style>
  <w:style w:type="paragraph" w:customStyle="1" w:styleId="88348E52894A45F390DF12D5AA197EB5">
    <w:name w:val="88348E52894A45F390DF12D5AA197EB5"/>
    <w:rsid w:val="008B25E6"/>
  </w:style>
  <w:style w:type="paragraph" w:customStyle="1" w:styleId="01CE77C3E9C24466A42899D8D5453CBA">
    <w:name w:val="01CE77C3E9C24466A42899D8D5453CBA"/>
    <w:rsid w:val="008B25E6"/>
  </w:style>
  <w:style w:type="paragraph" w:customStyle="1" w:styleId="B02D61A67016408796CCECCCE199BB2A">
    <w:name w:val="B02D61A67016408796CCECCCE199BB2A"/>
    <w:rsid w:val="008B25E6"/>
  </w:style>
  <w:style w:type="paragraph" w:customStyle="1" w:styleId="0DC26983690240CCBDF43B1D47DF5BFE">
    <w:name w:val="0DC26983690240CCBDF43B1D47DF5BFE"/>
    <w:rsid w:val="008B25E6"/>
  </w:style>
  <w:style w:type="paragraph" w:customStyle="1" w:styleId="B57CDEF5B05A48AA80885A264D0AEDCC">
    <w:name w:val="B57CDEF5B05A48AA80885A264D0AEDCC"/>
    <w:rsid w:val="008B25E6"/>
  </w:style>
  <w:style w:type="paragraph" w:customStyle="1" w:styleId="F6FA1520FCE94B8A84688122ACE8D5E1">
    <w:name w:val="F6FA1520FCE94B8A84688122ACE8D5E1"/>
    <w:rsid w:val="008B25E6"/>
  </w:style>
  <w:style w:type="paragraph" w:customStyle="1" w:styleId="3425809B50D7426FB97FC15C5E0E0B0F">
    <w:name w:val="3425809B50D7426FB97FC15C5E0E0B0F"/>
    <w:rsid w:val="008B25E6"/>
  </w:style>
  <w:style w:type="paragraph" w:customStyle="1" w:styleId="F73DEA781FD74E20913E8CE6F13B7F6F">
    <w:name w:val="F73DEA781FD74E20913E8CE6F13B7F6F"/>
    <w:rsid w:val="008B25E6"/>
  </w:style>
  <w:style w:type="paragraph" w:customStyle="1" w:styleId="3CC2FD92524645FA95A51CDDC6D808D1">
    <w:name w:val="3CC2FD92524645FA95A51CDDC6D808D1"/>
    <w:rsid w:val="008B25E6"/>
  </w:style>
  <w:style w:type="paragraph" w:customStyle="1" w:styleId="3A12763D04B54EF38768BEB9BA9A8923">
    <w:name w:val="3A12763D04B54EF38768BEB9BA9A8923"/>
    <w:rsid w:val="008B25E6"/>
  </w:style>
  <w:style w:type="paragraph" w:customStyle="1" w:styleId="C438A0181BBF4D9E81356871A1EEA5F8">
    <w:name w:val="C438A0181BBF4D9E81356871A1EEA5F8"/>
    <w:rsid w:val="008B25E6"/>
  </w:style>
  <w:style w:type="paragraph" w:customStyle="1" w:styleId="C4DCEE42D9B04BEFBA460DD75A066CCD">
    <w:name w:val="C4DCEE42D9B04BEFBA460DD75A066CCD"/>
    <w:rsid w:val="008B25E6"/>
  </w:style>
  <w:style w:type="paragraph" w:customStyle="1" w:styleId="572C1EE1893248DCB800B752F463ED92">
    <w:name w:val="572C1EE1893248DCB800B752F463ED92"/>
    <w:rsid w:val="008B25E6"/>
  </w:style>
  <w:style w:type="paragraph" w:customStyle="1" w:styleId="D4D60AAE574E4F0D93F3F6EE284FA705">
    <w:name w:val="D4D60AAE574E4F0D93F3F6EE284FA705"/>
    <w:rsid w:val="008B25E6"/>
  </w:style>
  <w:style w:type="paragraph" w:customStyle="1" w:styleId="F118B5F689904A82BD1D9068FE41FD4F">
    <w:name w:val="F118B5F689904A82BD1D9068FE41FD4F"/>
    <w:rsid w:val="008B25E6"/>
  </w:style>
  <w:style w:type="paragraph" w:customStyle="1" w:styleId="16CEB45E0EBC4B4E9FF5F128AFB41FE8">
    <w:name w:val="16CEB45E0EBC4B4E9FF5F128AFB41FE8"/>
    <w:rsid w:val="008B25E6"/>
  </w:style>
  <w:style w:type="paragraph" w:customStyle="1" w:styleId="DC99DD330D7845D6A734D6728BE4A5B4">
    <w:name w:val="DC99DD330D7845D6A734D6728BE4A5B4"/>
    <w:rsid w:val="008B25E6"/>
  </w:style>
  <w:style w:type="paragraph" w:customStyle="1" w:styleId="B40073EAEC0C4C7C839E18C721B7A92D">
    <w:name w:val="B40073EAEC0C4C7C839E18C721B7A92D"/>
    <w:rsid w:val="008B25E6"/>
  </w:style>
  <w:style w:type="paragraph" w:customStyle="1" w:styleId="07834C49271142C79709E71CEBACFE56">
    <w:name w:val="07834C49271142C79709E71CEBACFE56"/>
    <w:rsid w:val="008B25E6"/>
  </w:style>
  <w:style w:type="paragraph" w:customStyle="1" w:styleId="6C6E4BA92D5D4B17AD96B4B221926170">
    <w:name w:val="6C6E4BA92D5D4B17AD96B4B221926170"/>
    <w:rsid w:val="008B25E6"/>
  </w:style>
  <w:style w:type="paragraph" w:customStyle="1" w:styleId="7EDA9C01A4E045EAA7D0297DD51140FE">
    <w:name w:val="7EDA9C01A4E045EAA7D0297DD51140FE"/>
    <w:rsid w:val="008B25E6"/>
  </w:style>
  <w:style w:type="paragraph" w:customStyle="1" w:styleId="C1918FCAE2424914BB73CA0DF5F753B2">
    <w:name w:val="C1918FCAE2424914BB73CA0DF5F753B2"/>
    <w:rsid w:val="008B25E6"/>
  </w:style>
  <w:style w:type="paragraph" w:customStyle="1" w:styleId="79A9A33368EA44FE9822C24BDD59D45F">
    <w:name w:val="79A9A33368EA44FE9822C24BDD59D45F"/>
    <w:rsid w:val="008B25E6"/>
  </w:style>
  <w:style w:type="paragraph" w:customStyle="1" w:styleId="59A926BC2AE54624A442B677583767E7">
    <w:name w:val="59A926BC2AE54624A442B677583767E7"/>
    <w:rsid w:val="008B25E6"/>
  </w:style>
  <w:style w:type="paragraph" w:customStyle="1" w:styleId="EBB9E305D5474DE793C2B239D5434ABC">
    <w:name w:val="EBB9E305D5474DE793C2B239D5434ABC"/>
    <w:rsid w:val="008B25E6"/>
  </w:style>
  <w:style w:type="paragraph" w:customStyle="1" w:styleId="55DB59B6C48B4421908BB637865E52DA">
    <w:name w:val="55DB59B6C48B4421908BB637865E52DA"/>
    <w:rsid w:val="008B25E6"/>
  </w:style>
  <w:style w:type="paragraph" w:customStyle="1" w:styleId="456325EB75954B1C91ED73106F2E1978">
    <w:name w:val="456325EB75954B1C91ED73106F2E1978"/>
    <w:rsid w:val="008B25E6"/>
  </w:style>
  <w:style w:type="paragraph" w:customStyle="1" w:styleId="782F3A71B57249F18B0ED4E3B32FC12F">
    <w:name w:val="782F3A71B57249F18B0ED4E3B32FC12F"/>
    <w:rsid w:val="008B25E6"/>
  </w:style>
  <w:style w:type="paragraph" w:customStyle="1" w:styleId="3110C494910449F193856B810780E64B">
    <w:name w:val="3110C494910449F193856B810780E64B"/>
    <w:rsid w:val="008B25E6"/>
  </w:style>
  <w:style w:type="paragraph" w:customStyle="1" w:styleId="A39442CC81F54544A76F27CC137580D9">
    <w:name w:val="A39442CC81F54544A76F27CC137580D9"/>
    <w:rsid w:val="008B25E6"/>
  </w:style>
  <w:style w:type="paragraph" w:customStyle="1" w:styleId="B99BE332440B470186F89F8BCFB2CB1D">
    <w:name w:val="B99BE332440B470186F89F8BCFB2CB1D"/>
    <w:rsid w:val="008B25E6"/>
  </w:style>
  <w:style w:type="paragraph" w:customStyle="1" w:styleId="09BE4D161F9C4A32A9165EB1F3DB70E0">
    <w:name w:val="09BE4D161F9C4A32A9165EB1F3DB70E0"/>
    <w:rsid w:val="008B25E6"/>
  </w:style>
  <w:style w:type="paragraph" w:customStyle="1" w:styleId="2C0C963CB6BA409B874752E7A1D9342B">
    <w:name w:val="2C0C963CB6BA409B874752E7A1D9342B"/>
    <w:rsid w:val="008B25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16 Saint Killians Park Clondalkin Dublin 22 </CompanyAddress>
  <CompanyPhone>0872544889 http://ie.linkedin.com/in/aaronfogarty</CompanyPhone>
  <CompanyFax/>
  <CompanyEmail>aaron.fogarty@gmail.com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B52589-F80A-4B85-9E64-25B7D3F6B3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E87ED66A-698B-45EE-B8A2-90241834A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ExecutiveResume.dotx</Template>
  <TotalTime>2</TotalTime>
  <Pages>3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Fidelity Investments</Company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Fogarty</dc:creator>
  <cp:lastModifiedBy>Aaron Fogarty</cp:lastModifiedBy>
  <cp:revision>2</cp:revision>
  <cp:lastPrinted>2013-02-06T10:31:00Z</cp:lastPrinted>
  <dcterms:created xsi:type="dcterms:W3CDTF">2016-12-07T14:26:00Z</dcterms:created>
  <dcterms:modified xsi:type="dcterms:W3CDTF">2016-12-07T14:26:00Z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TC017948679991</vt:lpwstr>
  </property>
</Properties>
</file>